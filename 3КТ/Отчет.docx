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902" w:rsidRPr="00534870" w:rsidRDefault="009F5902" w:rsidP="002B43EC">
      <w:pPr>
        <w:pStyle w:val="43"/>
      </w:pPr>
      <w:r w:rsidRPr="00534870">
        <w:t xml:space="preserve">Министерство науки и </w:t>
      </w:r>
      <w:r>
        <w:t xml:space="preserve">высшего </w:t>
      </w:r>
      <w:r w:rsidRPr="00534870">
        <w:t>образования Российской Федерации</w:t>
      </w:r>
    </w:p>
    <w:p w:rsidR="009F5902" w:rsidRPr="00534870" w:rsidRDefault="009F5902" w:rsidP="009F59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9F5902" w:rsidRPr="00534870" w:rsidRDefault="009F5902" w:rsidP="009F59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87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9F5902" w:rsidRPr="00534870" w:rsidRDefault="009F5902" w:rsidP="009F5902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4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«Уральский федеральный университет </w:t>
      </w:r>
    </w:p>
    <w:p w:rsidR="009F5902" w:rsidRDefault="009F5902" w:rsidP="009F5902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48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имени первого Президента России Б.Н. Ельцина»</w:t>
      </w:r>
    </w:p>
    <w:p w:rsidR="009F5902" w:rsidRPr="00534870" w:rsidRDefault="009F5902" w:rsidP="009F5902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F5902" w:rsidRDefault="009F5902" w:rsidP="00126EE2">
      <w:pPr>
        <w:pStyle w:val="22"/>
        <w:ind w:firstLine="0"/>
        <w:jc w:val="center"/>
      </w:pPr>
      <w:r>
        <w:t>Институт радиоэлектроники и информационных технологий – РТФ</w:t>
      </w:r>
    </w:p>
    <w:p w:rsidR="009F5902" w:rsidRDefault="009F5902" w:rsidP="00126EE2">
      <w:pPr>
        <w:pStyle w:val="22"/>
        <w:ind w:firstLine="0"/>
        <w:jc w:val="center"/>
      </w:pPr>
      <w:r>
        <w:t>Школа бакалавриата</w:t>
      </w:r>
    </w:p>
    <w:p w:rsidR="009F5902" w:rsidRPr="00306C45" w:rsidRDefault="009F5902" w:rsidP="009F5902">
      <w:pPr>
        <w:spacing w:line="276" w:lineRule="auto"/>
        <w:jc w:val="center"/>
      </w:pPr>
    </w:p>
    <w:p w:rsidR="009F5902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5902" w:rsidRPr="00DB132F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F5902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проекту</w:t>
      </w:r>
    </w:p>
    <w:p w:rsidR="009F5902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E0DC7" w:rsidRPr="003E0DC7">
        <w:rPr>
          <w:rFonts w:ascii="Times New Roman" w:hAnsi="Times New Roman" w:cs="Times New Roman"/>
          <w:sz w:val="28"/>
          <w:szCs w:val="28"/>
        </w:rPr>
        <w:t>Разработка игрового ПО для персонального компьютера в жанре Квест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F5902" w:rsidRPr="00DB132F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«Проектный практикум»</w:t>
      </w:r>
    </w:p>
    <w:p w:rsidR="009F5902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80"/>
        <w:gridCol w:w="2876"/>
      </w:tblGrid>
      <w:tr w:rsidR="009F5902" w:rsidRPr="00534870" w:rsidTr="00657A5A">
        <w:trPr>
          <w:trHeight w:val="195"/>
        </w:trPr>
        <w:tc>
          <w:tcPr>
            <w:tcW w:w="6480" w:type="dxa"/>
          </w:tcPr>
          <w:p w:rsidR="009F5902" w:rsidRPr="00881391" w:rsidRDefault="009F5902" w:rsidP="00657A5A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Заказчик: </w:t>
            </w:r>
            <w:r w:rsidR="003E0DC7" w:rsidRPr="003E0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Исаков Д.Н.</w:t>
            </w:r>
          </w:p>
        </w:tc>
        <w:tc>
          <w:tcPr>
            <w:tcW w:w="2876" w:type="dxa"/>
            <w:tcBorders>
              <w:bottom w:val="single" w:sz="4" w:space="0" w:color="auto"/>
            </w:tcBorders>
            <w:vAlign w:val="center"/>
          </w:tcPr>
          <w:p w:rsidR="009F5902" w:rsidRPr="00534870" w:rsidRDefault="009F5902" w:rsidP="00657A5A">
            <w:pPr>
              <w:spacing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F5902" w:rsidRPr="00534870" w:rsidTr="00657A5A">
        <w:trPr>
          <w:trHeight w:val="195"/>
        </w:trPr>
        <w:tc>
          <w:tcPr>
            <w:tcW w:w="6480" w:type="dxa"/>
          </w:tcPr>
          <w:p w:rsidR="009F5902" w:rsidRPr="00881391" w:rsidRDefault="009F5902" w:rsidP="00657A5A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Куратор: </w:t>
            </w:r>
            <w:r w:rsidR="003E0DC7" w:rsidRPr="003E0D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Исаков Д.Н.</w:t>
            </w:r>
          </w:p>
          <w:p w:rsidR="009F5902" w:rsidRPr="00881391" w:rsidRDefault="009F5902" w:rsidP="00657A5A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39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ученая степень, ученое звание, должность </w:t>
            </w:r>
          </w:p>
        </w:tc>
        <w:tc>
          <w:tcPr>
            <w:tcW w:w="2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5902" w:rsidRPr="00534870" w:rsidRDefault="009F5902" w:rsidP="00657A5A">
            <w:pPr>
              <w:spacing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F5902" w:rsidRPr="00534870" w:rsidTr="00657A5A">
        <w:trPr>
          <w:trHeight w:val="549"/>
        </w:trPr>
        <w:tc>
          <w:tcPr>
            <w:tcW w:w="6480" w:type="dxa"/>
          </w:tcPr>
          <w:p w:rsidR="009F5902" w:rsidRPr="00881391" w:rsidRDefault="009F5902" w:rsidP="00657A5A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13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 команды </w:t>
            </w:r>
            <w:r w:rsidR="003E0DC7" w:rsidRPr="003E0DC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Команда номер 19536</w:t>
            </w:r>
          </w:p>
          <w:p w:rsidR="009F5902" w:rsidRPr="00881391" w:rsidRDefault="00122E0B" w:rsidP="00657A5A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E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Гришина Т.Д.</w:t>
            </w:r>
          </w:p>
        </w:tc>
        <w:tc>
          <w:tcPr>
            <w:tcW w:w="2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5902" w:rsidRPr="00534870" w:rsidRDefault="009F5902" w:rsidP="00657A5A">
            <w:pPr>
              <w:spacing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F5902" w:rsidRPr="00534870" w:rsidTr="00657A5A">
        <w:trPr>
          <w:trHeight w:val="311"/>
        </w:trPr>
        <w:tc>
          <w:tcPr>
            <w:tcW w:w="6480" w:type="dxa"/>
          </w:tcPr>
          <w:p w:rsidR="009F5902" w:rsidRPr="00881391" w:rsidRDefault="00122E0B" w:rsidP="00657A5A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E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Котляров Н.А.</w:t>
            </w:r>
          </w:p>
        </w:tc>
        <w:tc>
          <w:tcPr>
            <w:tcW w:w="2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5902" w:rsidRPr="00534870" w:rsidRDefault="009F5902" w:rsidP="00657A5A">
            <w:pPr>
              <w:spacing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F5902" w:rsidRPr="00534870" w:rsidTr="00122E0B">
        <w:trPr>
          <w:trHeight w:val="280"/>
        </w:trPr>
        <w:tc>
          <w:tcPr>
            <w:tcW w:w="6480" w:type="dxa"/>
          </w:tcPr>
          <w:p w:rsidR="009F5902" w:rsidRDefault="00122E0B" w:rsidP="00657A5A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E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Лазуков А.А.</w:t>
            </w:r>
          </w:p>
          <w:p w:rsidR="00122E0B" w:rsidRDefault="00122E0B" w:rsidP="00657A5A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E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Потопаева А.А.</w:t>
            </w:r>
          </w:p>
          <w:p w:rsidR="00122E0B" w:rsidRPr="00881391" w:rsidRDefault="00122E0B" w:rsidP="00657A5A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E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Шлыков А.И.</w:t>
            </w:r>
          </w:p>
        </w:tc>
        <w:tc>
          <w:tcPr>
            <w:tcW w:w="28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5902" w:rsidRPr="00534870" w:rsidRDefault="009F5902" w:rsidP="00122E0B">
            <w:pPr>
              <w:spacing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F5902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5902" w:rsidRDefault="009F5902" w:rsidP="009F59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4F7B" w:rsidRDefault="009F5902" w:rsidP="009F5902">
      <w:pPr>
        <w:spacing w:line="240" w:lineRule="auto"/>
        <w:jc w:val="center"/>
        <w:rPr>
          <w:rFonts w:ascii="Times New Roman" w:hAnsi="Times New Roman" w:cs="Times New Roman"/>
        </w:rPr>
      </w:pPr>
      <w:r w:rsidRPr="00DB132F">
        <w:rPr>
          <w:rFonts w:ascii="Times New Roman" w:hAnsi="Times New Roman" w:cs="Times New Roman"/>
          <w:sz w:val="28"/>
          <w:szCs w:val="28"/>
        </w:rPr>
        <w:t>Екатеринбург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B132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26EE2">
        <w:rPr>
          <w:rFonts w:ascii="Times New Roman" w:hAnsi="Times New Roman" w:cs="Times New Roman"/>
          <w:sz w:val="28"/>
          <w:szCs w:val="28"/>
        </w:rPr>
        <w:t>5</w:t>
      </w:r>
      <w:r w:rsidR="00534F7B">
        <w:rPr>
          <w:rFonts w:ascii="Times New Roman" w:hAnsi="Times New Roman" w:cs="Times New Roman"/>
        </w:rPr>
        <w:br w:type="page"/>
      </w:r>
    </w:p>
    <w:p w:rsidR="00C70832" w:rsidRDefault="00C70832" w:rsidP="00DD232A">
      <w:pPr>
        <w:pStyle w:val="af3"/>
      </w:pPr>
      <w:r>
        <w:lastRenderedPageBreak/>
        <w:t>СОДЕРЖАНИЕ</w:t>
      </w:r>
    </w:p>
    <w:p w:rsidR="00C70832" w:rsidRPr="00C70832" w:rsidRDefault="00C70832" w:rsidP="00C70832">
      <w:pPr>
        <w:pStyle w:val="22"/>
        <w:ind w:firstLine="0"/>
        <w:jc w:val="center"/>
      </w:pPr>
    </w:p>
    <w:p w:rsidR="00134426" w:rsidRDefault="003B22B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 w:rsidRPr="003B22BB">
        <w:rPr>
          <w:b/>
          <w:bCs w:val="0"/>
        </w:rPr>
        <w:fldChar w:fldCharType="begin"/>
      </w:r>
      <w:r w:rsidR="000D2767">
        <w:rPr>
          <w:b/>
          <w:bCs w:val="0"/>
        </w:rPr>
        <w:instrText xml:space="preserve"> TOC \f \t "1.2. Заголовок раздела;1;1.3. Заголовок подраздела;2;1.1. Заголовок структурного элемента;1;1.4. Заголовок пункта;3;8. Название приложения;1" </w:instrText>
      </w:r>
      <w:r w:rsidRPr="003B22BB">
        <w:rPr>
          <w:b/>
          <w:bCs w:val="0"/>
        </w:rPr>
        <w:fldChar w:fldCharType="separate"/>
      </w:r>
      <w:r w:rsidR="00134426">
        <w:rPr>
          <w:noProof/>
        </w:rPr>
        <w:t>ВВЕДЕНИЕ</w:t>
      </w:r>
      <w:r w:rsidR="00134426">
        <w:rPr>
          <w:noProof/>
        </w:rPr>
        <w:tab/>
      </w:r>
      <w:r w:rsidR="00134426">
        <w:rPr>
          <w:noProof/>
        </w:rPr>
        <w:fldChar w:fldCharType="begin"/>
      </w:r>
      <w:r w:rsidR="00134426">
        <w:rPr>
          <w:noProof/>
        </w:rPr>
        <w:instrText xml:space="preserve"> PAGEREF _Toc199226813 \h </w:instrText>
      </w:r>
      <w:r w:rsidR="00134426">
        <w:rPr>
          <w:noProof/>
        </w:rPr>
      </w:r>
      <w:r w:rsidR="00134426">
        <w:rPr>
          <w:noProof/>
        </w:rPr>
        <w:fldChar w:fldCharType="separate"/>
      </w:r>
      <w:r w:rsidR="00134426">
        <w:rPr>
          <w:noProof/>
        </w:rPr>
        <w:t>3</w:t>
      </w:r>
      <w:r w:rsidR="00134426">
        <w:rPr>
          <w:noProof/>
        </w:rPr>
        <w:fldChar w:fldCharType="end"/>
      </w:r>
    </w:p>
    <w:p w:rsidR="00134426" w:rsidRDefault="0013442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1 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4426" w:rsidRDefault="00134426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1.1 Отчеты участников команды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4426" w:rsidRDefault="00134426">
      <w:pPr>
        <w:pStyle w:val="3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1.1.1 Тимлид. Гришина Т.Д.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4426" w:rsidRDefault="00134426">
      <w:pPr>
        <w:pStyle w:val="3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1.1.2 Дизайнер. Потопаева А.А.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4426" w:rsidRDefault="00134426">
      <w:pPr>
        <w:pStyle w:val="3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1.1.3 Дизайнер. Котляров Н.А.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4426" w:rsidRDefault="00134426">
      <w:pPr>
        <w:pStyle w:val="3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1.1.4 Разработчик. Шлыков А.И.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4426" w:rsidRDefault="00134426">
      <w:pPr>
        <w:pStyle w:val="3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1.1.5 Разработчик. Лазуков А.А.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4426" w:rsidRDefault="00134426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1.2 Разбор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4426" w:rsidRDefault="00134426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1.3 План действий (Backlog)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34426" w:rsidRDefault="00134426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1.4 Анализ аналогов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34426" w:rsidRDefault="00134426">
      <w:pPr>
        <w:pStyle w:val="3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1.4.1 Похожие игры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34426" w:rsidRDefault="00134426">
      <w:pPr>
        <w:pStyle w:val="3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ru-RU"/>
        </w:rPr>
      </w:pPr>
      <w:r>
        <w:rPr>
          <w:noProof/>
        </w:rPr>
        <w:t>1.4.2 Анализ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34426" w:rsidRDefault="00134426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1.5 Обоснование выбора стека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34426" w:rsidRDefault="00134426">
      <w:pPr>
        <w:pStyle w:val="2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1.6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34426" w:rsidRDefault="0013442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34426" w:rsidRDefault="0013442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_Toc199226829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E0010" w:rsidRPr="003E0010" w:rsidRDefault="003B22BB" w:rsidP="00F731A3">
      <w:pPr>
        <w:pStyle w:val="14"/>
        <w:numPr>
          <w:ilvl w:val="0"/>
          <w:numId w:val="0"/>
        </w:numPr>
      </w:pPr>
      <w:r>
        <w:rPr>
          <w:rFonts w:cstheme="minorHAnsi"/>
          <w:b w:val="0"/>
          <w:bCs/>
          <w:szCs w:val="20"/>
        </w:rPr>
        <w:fldChar w:fldCharType="end"/>
      </w:r>
    </w:p>
    <w:p w:rsidR="0090634C" w:rsidRDefault="002040D4" w:rsidP="00881391">
      <w:pPr>
        <w:pStyle w:val="110"/>
      </w:pPr>
      <w:bookmarkStart w:id="0" w:name="_Toc477525054"/>
      <w:bookmarkStart w:id="1" w:name="_Toc477526584"/>
      <w:bookmarkStart w:id="2" w:name="_Toc477526799"/>
      <w:bookmarkStart w:id="3" w:name="_Toc477529024"/>
      <w:bookmarkStart w:id="4" w:name="_Toc477530295"/>
      <w:bookmarkStart w:id="5" w:name="_Toc477532636"/>
      <w:bookmarkStart w:id="6" w:name="_Toc8214329"/>
      <w:bookmarkStart w:id="7" w:name="_Toc164096957"/>
      <w:bookmarkStart w:id="8" w:name="_Toc196860985"/>
      <w:bookmarkStart w:id="9" w:name="_Toc196862091"/>
      <w:bookmarkStart w:id="10" w:name="_Toc196862360"/>
      <w:bookmarkStart w:id="11" w:name="_Toc196862598"/>
      <w:bookmarkStart w:id="12" w:name="_Toc196862842"/>
      <w:bookmarkStart w:id="13" w:name="_Toc196863067"/>
      <w:bookmarkStart w:id="14" w:name="_Toc199226813"/>
      <w:r w:rsidRPr="003D504D">
        <w:lastRenderedPageBreak/>
        <w:t>В</w:t>
      </w:r>
      <w:r w:rsidR="00B26509">
        <w:t>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B07C0B" w:rsidRPr="00B07C0B" w:rsidRDefault="00B07C0B" w:rsidP="00B07C0B">
      <w:pPr>
        <w:pStyle w:val="22"/>
      </w:pPr>
    </w:p>
    <w:p w:rsidR="00467672" w:rsidRDefault="00467672" w:rsidP="00BF0A16">
      <w:pPr>
        <w:pStyle w:val="22"/>
      </w:pPr>
      <w:r w:rsidRPr="00467672">
        <w:t>Цель проекта</w:t>
      </w:r>
      <w:r>
        <w:t>:</w:t>
      </w:r>
    </w:p>
    <w:p w:rsidR="00467672" w:rsidRPr="00467672" w:rsidRDefault="00467672" w:rsidP="00BF0A16">
      <w:pPr>
        <w:pStyle w:val="22"/>
        <w:rPr>
          <w:highlight w:val="yellow"/>
        </w:rPr>
      </w:pPr>
      <w:r w:rsidRPr="00467672">
        <w:t>Создать минимально жизнеспособный продукт для ПК — интерактивный квест, который демонстрирует основные механики и визуальные элементы, обеспечивая базовое пользовательское взаимодействие и погружение в игровой процесс.</w:t>
      </w:r>
    </w:p>
    <w:p w:rsidR="00467672" w:rsidRPr="0000031E" w:rsidRDefault="00467672" w:rsidP="00BF0A16">
      <w:pPr>
        <w:pStyle w:val="22"/>
      </w:pPr>
      <w:r w:rsidRPr="0000031E">
        <w:t>Задачи проекта:</w:t>
      </w:r>
    </w:p>
    <w:p w:rsidR="0000031E" w:rsidRPr="0000031E" w:rsidRDefault="0000031E" w:rsidP="000D62C9">
      <w:pPr>
        <w:pStyle w:val="53"/>
      </w:pPr>
      <w:r w:rsidRPr="0000031E">
        <w:t>Создать</w:t>
      </w:r>
      <w:r w:rsidR="00387AAB">
        <w:t xml:space="preserve"> сюжетную линию и описание мира</w:t>
      </w:r>
      <w:r w:rsidR="00387AAB" w:rsidRPr="00387AAB">
        <w:t>;</w:t>
      </w:r>
    </w:p>
    <w:p w:rsidR="0000031E" w:rsidRPr="0000031E" w:rsidRDefault="0000031E" w:rsidP="000D62C9">
      <w:pPr>
        <w:pStyle w:val="53"/>
      </w:pPr>
      <w:r w:rsidRPr="0000031E">
        <w:t>Определить ключевые персонажи, задания и развилки сюжетных линий</w:t>
      </w:r>
      <w:r w:rsidR="00387AAB" w:rsidRPr="00387AAB">
        <w:t>;</w:t>
      </w:r>
    </w:p>
    <w:p w:rsidR="0000031E" w:rsidRPr="0000031E" w:rsidRDefault="0000031E" w:rsidP="000D62C9">
      <w:pPr>
        <w:pStyle w:val="53"/>
      </w:pPr>
      <w:r w:rsidRPr="0000031E">
        <w:t>Разработать прототипы интерфейса (меню, диалоги, инвентарь)</w:t>
      </w:r>
      <w:r w:rsidR="00387AAB" w:rsidRPr="00387AAB">
        <w:t>;</w:t>
      </w:r>
    </w:p>
    <w:p w:rsidR="0000031E" w:rsidRPr="0000031E" w:rsidRDefault="0000031E" w:rsidP="000D62C9">
      <w:pPr>
        <w:pStyle w:val="53"/>
      </w:pPr>
      <w:r w:rsidRPr="0000031E">
        <w:t>Обеспечить удобство и интуитивность взаимодействия пользователя с игрой</w:t>
      </w:r>
      <w:r w:rsidR="00387AAB" w:rsidRPr="00387AAB">
        <w:t>;</w:t>
      </w:r>
    </w:p>
    <w:p w:rsidR="0000031E" w:rsidRPr="0000031E" w:rsidRDefault="0000031E" w:rsidP="000D62C9">
      <w:pPr>
        <w:pStyle w:val="53"/>
      </w:pPr>
      <w:r w:rsidRPr="0000031E">
        <w:t>Обеспечить работу основных элементов взаимодействия</w:t>
      </w:r>
      <w:r w:rsidR="00387AAB" w:rsidRPr="00387AAB">
        <w:t>;</w:t>
      </w:r>
    </w:p>
    <w:p w:rsidR="0000031E" w:rsidRPr="0000031E" w:rsidRDefault="0000031E" w:rsidP="000D62C9">
      <w:pPr>
        <w:pStyle w:val="53"/>
      </w:pPr>
      <w:r w:rsidRPr="0000031E">
        <w:t>Создать минимальный набор графических ресурсов (фоновые изображения, персонажи, объекты)</w:t>
      </w:r>
      <w:r w:rsidR="00387AAB" w:rsidRPr="00387AAB">
        <w:t>;</w:t>
      </w:r>
    </w:p>
    <w:p w:rsidR="0000031E" w:rsidRPr="0000031E" w:rsidRDefault="0000031E" w:rsidP="000D62C9">
      <w:pPr>
        <w:pStyle w:val="53"/>
      </w:pPr>
      <w:r w:rsidRPr="0000031E">
        <w:t>Интегрировать звуковые эффекты и музыкальное сопровождение</w:t>
      </w:r>
      <w:r w:rsidR="00387AAB" w:rsidRPr="00387AAB">
        <w:t>;</w:t>
      </w:r>
    </w:p>
    <w:p w:rsidR="0000031E" w:rsidRDefault="0000031E" w:rsidP="000D62C9">
      <w:pPr>
        <w:pStyle w:val="53"/>
      </w:pPr>
      <w:r w:rsidRPr="0000031E">
        <w:t>Объединить все компоненты в рабочий прототип</w:t>
      </w:r>
      <w:r w:rsidR="00387AAB" w:rsidRPr="00387AAB">
        <w:t>.</w:t>
      </w:r>
    </w:p>
    <w:p w:rsidR="0000031E" w:rsidRDefault="0000031E" w:rsidP="0000031E">
      <w:pPr>
        <w:pStyle w:val="52"/>
        <w:numPr>
          <w:ilvl w:val="0"/>
          <w:numId w:val="0"/>
        </w:numPr>
        <w:ind w:left="709"/>
      </w:pPr>
      <w:r w:rsidRPr="0000031E">
        <w:t>Обоснование актуальности и важности проекта:</w:t>
      </w:r>
    </w:p>
    <w:p w:rsidR="0000031E" w:rsidRDefault="0000031E" w:rsidP="0000031E">
      <w:pPr>
        <w:pStyle w:val="53"/>
      </w:pPr>
      <w:r w:rsidRPr="0000031E">
        <w:t>Жанр интерактивных квестов продолжает активно развиваться и привлекать широкую аудиторию, что создает спрос на новые игровые проекты с уникальными сюжетами и механиками</w:t>
      </w:r>
      <w:r w:rsidR="00387AAB" w:rsidRPr="00387AAB">
        <w:t>;</w:t>
      </w:r>
    </w:p>
    <w:p w:rsidR="0000031E" w:rsidRDefault="0000031E" w:rsidP="0000031E">
      <w:pPr>
        <w:pStyle w:val="53"/>
      </w:pPr>
      <w:r w:rsidRPr="0000031E">
        <w:t>Современные ПК позволяют реализовывать сложные и визуально привлекательные игры, делая создание качественного квеста более доступным и перспективным</w:t>
      </w:r>
      <w:r w:rsidR="00387AAB" w:rsidRPr="00387AAB">
        <w:t>;</w:t>
      </w:r>
    </w:p>
    <w:p w:rsidR="0000031E" w:rsidRDefault="0000031E" w:rsidP="0000031E">
      <w:pPr>
        <w:pStyle w:val="53"/>
      </w:pPr>
      <w:r w:rsidRPr="0000031E">
        <w:t>Реализация проекта дает команду возможность получить практический опыт в создании игрового программного обеспечения, что важно для профессионального роста в индустрии</w:t>
      </w:r>
      <w:r w:rsidR="00387AAB" w:rsidRPr="00387AAB">
        <w:t>;</w:t>
      </w:r>
    </w:p>
    <w:p w:rsidR="0000031E" w:rsidRDefault="0000031E" w:rsidP="0000031E">
      <w:pPr>
        <w:pStyle w:val="53"/>
      </w:pPr>
      <w:r w:rsidRPr="0000031E">
        <w:lastRenderedPageBreak/>
        <w:t>MVP станет основой для расширения и доработки полноценной игры, что позволяет минимизировать риски и затраты на начальных этапах разработки</w:t>
      </w:r>
      <w:r w:rsidR="00387AAB" w:rsidRPr="00387AAB">
        <w:t>;</w:t>
      </w:r>
    </w:p>
    <w:p w:rsidR="0000031E" w:rsidRPr="0000031E" w:rsidRDefault="0000031E" w:rsidP="0000031E">
      <w:pPr>
        <w:pStyle w:val="53"/>
      </w:pPr>
      <w:r w:rsidRPr="0000031E">
        <w:t>В современном мире растет спрос на интерактивные развлечения в онлайн-формате, и создание квеста для ПК.</w:t>
      </w:r>
    </w:p>
    <w:p w:rsidR="000D62C9" w:rsidRPr="00A16105" w:rsidRDefault="000D62C9" w:rsidP="00BF0A16">
      <w:pPr>
        <w:pStyle w:val="22"/>
      </w:pPr>
      <w:r w:rsidRPr="00A16105">
        <w:t>Области применения программного продукта:</w:t>
      </w:r>
    </w:p>
    <w:p w:rsidR="000D62C9" w:rsidRPr="00A16105" w:rsidRDefault="000D62C9" w:rsidP="000D62C9">
      <w:pPr>
        <w:pStyle w:val="53"/>
      </w:pPr>
      <w:r w:rsidRPr="00A16105">
        <w:t>Индустрия видеоигр и развлечений. Предоставление пользователям увлекательного интерактивного опыта, погружения в сюжет и развитие логического мышления. Использование в качестве основы для дальнейшего расширения полноценной игры</w:t>
      </w:r>
      <w:r w:rsidR="00387AAB">
        <w:rPr>
          <w:lang w:val="en-US"/>
        </w:rPr>
        <w:t>;</w:t>
      </w:r>
    </w:p>
    <w:p w:rsidR="000D62C9" w:rsidRPr="00A16105" w:rsidRDefault="000D62C9" w:rsidP="000D62C9">
      <w:pPr>
        <w:pStyle w:val="53"/>
      </w:pPr>
      <w:r w:rsidRPr="00A16105">
        <w:t>Образовательные программы. Использование в обучающих курсах по созданию игр и программированию</w:t>
      </w:r>
      <w:r w:rsidR="00387AAB" w:rsidRPr="00387AAB">
        <w:t>;</w:t>
      </w:r>
    </w:p>
    <w:p w:rsidR="000D62C9" w:rsidRPr="00A16105" w:rsidRDefault="000D62C9" w:rsidP="000D62C9">
      <w:pPr>
        <w:pStyle w:val="53"/>
      </w:pPr>
      <w:r w:rsidRPr="00A16105">
        <w:t>Тестирование и прототипирование новых игровых механик. Использование как платформы для апробации новых идей и концепций в жанре квестов и интерактивных историй</w:t>
      </w:r>
      <w:r w:rsidR="00387AAB" w:rsidRPr="00387AAB">
        <w:t>;</w:t>
      </w:r>
    </w:p>
    <w:p w:rsidR="000D62C9" w:rsidRPr="00A16105" w:rsidRDefault="000D62C9" w:rsidP="000D62C9">
      <w:pPr>
        <w:pStyle w:val="53"/>
      </w:pPr>
      <w:r w:rsidRPr="00A16105">
        <w:t>Развлекательные центры и квест-комнаты. Возможность адаптации для использования в физических или виртуальных квест-румах, интерактивных выставках и мероприятиях.</w:t>
      </w:r>
    </w:p>
    <w:p w:rsidR="000D62C9" w:rsidRPr="00A16105" w:rsidRDefault="000D62C9" w:rsidP="00BF0A16">
      <w:pPr>
        <w:pStyle w:val="22"/>
      </w:pPr>
      <w:r w:rsidRPr="00A16105">
        <w:t>По завершении проекта ожидается создание рабочего прототипа интерактивного квеста, включающего основные игровые механики и пользовательский интерфейс, что позволит протестировать ключевые идеи и концепции. В рамках проекта будет разработан сценарий, созданы персонажи, локации и визуальные элементы. Реализованы основные механики взаимодействия.</w:t>
      </w:r>
    </w:p>
    <w:p w:rsidR="002E5600" w:rsidRPr="00A16105" w:rsidRDefault="002E5600" w:rsidP="00881391">
      <w:pPr>
        <w:pStyle w:val="6112"/>
      </w:pPr>
    </w:p>
    <w:p w:rsidR="00887174" w:rsidRPr="00A16105" w:rsidRDefault="005F7E15" w:rsidP="00881391">
      <w:pPr>
        <w:pStyle w:val="12"/>
      </w:pPr>
      <w:bookmarkStart w:id="15" w:name="_Toc196862092"/>
      <w:bookmarkStart w:id="16" w:name="_Toc196862843"/>
      <w:bookmarkStart w:id="17" w:name="_Toc199226814"/>
      <w:r w:rsidRPr="00A16105">
        <w:lastRenderedPageBreak/>
        <w:t>Основная часть</w:t>
      </w:r>
      <w:bookmarkEnd w:id="15"/>
      <w:bookmarkEnd w:id="16"/>
      <w:bookmarkEnd w:id="17"/>
    </w:p>
    <w:p w:rsidR="005F7E15" w:rsidRPr="00A16105" w:rsidRDefault="005F7E15" w:rsidP="005F7E15">
      <w:pPr>
        <w:pStyle w:val="22"/>
        <w:rPr>
          <w:lang w:eastAsia="en-US"/>
        </w:rPr>
      </w:pPr>
    </w:p>
    <w:p w:rsidR="009D252E" w:rsidRPr="00A16105" w:rsidRDefault="009D252E" w:rsidP="009D252E">
      <w:pPr>
        <w:pStyle w:val="13"/>
      </w:pPr>
      <w:bookmarkStart w:id="18" w:name="_Toc199226815"/>
      <w:r w:rsidRPr="00A16105">
        <w:t>Отчеты участников команды</w:t>
      </w:r>
      <w:bookmarkEnd w:id="18"/>
    </w:p>
    <w:p w:rsidR="009D252E" w:rsidRPr="00A16105" w:rsidRDefault="009D252E" w:rsidP="00881391">
      <w:pPr>
        <w:pStyle w:val="22"/>
      </w:pPr>
    </w:p>
    <w:p w:rsidR="009D252E" w:rsidRDefault="009D252E" w:rsidP="009D252E">
      <w:pPr>
        <w:pStyle w:val="14"/>
      </w:pPr>
      <w:bookmarkStart w:id="19" w:name="_Toc199226816"/>
      <w:r w:rsidRPr="00A16105">
        <w:t>Тимлид. Гришина Т.Д.</w:t>
      </w:r>
      <w:bookmarkEnd w:id="19"/>
    </w:p>
    <w:p w:rsidR="00F11999" w:rsidRPr="00F11999" w:rsidRDefault="00F11999" w:rsidP="00F11999">
      <w:pPr>
        <w:pStyle w:val="22"/>
        <w:rPr>
          <w:lang w:eastAsia="en-US"/>
        </w:rPr>
      </w:pPr>
    </w:p>
    <w:p w:rsidR="009D252E" w:rsidRPr="00A16105" w:rsidRDefault="009D252E" w:rsidP="00881391">
      <w:pPr>
        <w:pStyle w:val="22"/>
      </w:pPr>
      <w:r w:rsidRPr="00A16105">
        <w:t>В рамках проекта "Разработка игрового ПО для персонального компьютера в жанре Квест" были выполнены следующие задачи:</w:t>
      </w:r>
    </w:p>
    <w:p w:rsidR="009D252E" w:rsidRPr="00A16105" w:rsidRDefault="009D252E" w:rsidP="009D252E">
      <w:pPr>
        <w:pStyle w:val="53"/>
      </w:pPr>
      <w:r w:rsidRPr="00A16105">
        <w:t>Организация рабочего процесса. Ведение общих встреч команды,  добавление задач на доску после встреч команды, предоставление отчетов о работе куратору, отслеживание сроков выполнения задач и сдачи отчетности</w:t>
      </w:r>
      <w:r w:rsidR="00387AAB" w:rsidRPr="00387AAB">
        <w:t>;</w:t>
      </w:r>
    </w:p>
    <w:p w:rsidR="009D252E" w:rsidRPr="00A16105" w:rsidRDefault="009D252E" w:rsidP="009D252E">
      <w:pPr>
        <w:pStyle w:val="53"/>
      </w:pPr>
      <w:r w:rsidRPr="00A16105">
        <w:t>Анализ требований и составление технического задания</w:t>
      </w:r>
      <w:r w:rsidR="00387AAB" w:rsidRPr="00387AAB">
        <w:t>;</w:t>
      </w:r>
    </w:p>
    <w:p w:rsidR="009D252E" w:rsidRPr="00A16105" w:rsidRDefault="009D252E" w:rsidP="009D252E">
      <w:pPr>
        <w:pStyle w:val="53"/>
      </w:pPr>
      <w:r w:rsidRPr="00A16105">
        <w:t>Оформление и отправка отчетов о ходе работы куратору и сдача контрольных точек.</w:t>
      </w:r>
    </w:p>
    <w:p w:rsidR="009D252E" w:rsidRPr="00A16105" w:rsidRDefault="009D252E" w:rsidP="009D252E">
      <w:pPr>
        <w:pStyle w:val="53"/>
        <w:numPr>
          <w:ilvl w:val="0"/>
          <w:numId w:val="0"/>
        </w:numPr>
        <w:ind w:left="709"/>
      </w:pPr>
    </w:p>
    <w:p w:rsidR="009D252E" w:rsidRDefault="009D252E" w:rsidP="009D252E">
      <w:pPr>
        <w:pStyle w:val="14"/>
      </w:pPr>
      <w:bookmarkStart w:id="20" w:name="_Toc199226817"/>
      <w:r w:rsidRPr="00A16105">
        <w:t>Дизайнер. Потопаева А.А.</w:t>
      </w:r>
      <w:bookmarkEnd w:id="20"/>
    </w:p>
    <w:p w:rsidR="00F11999" w:rsidRPr="00F11999" w:rsidRDefault="00F11999" w:rsidP="00F11999">
      <w:pPr>
        <w:pStyle w:val="22"/>
        <w:rPr>
          <w:lang w:eastAsia="en-US"/>
        </w:rPr>
      </w:pPr>
    </w:p>
    <w:p w:rsidR="009D252E" w:rsidRPr="00A16105" w:rsidRDefault="009D252E" w:rsidP="00881391">
      <w:pPr>
        <w:pStyle w:val="22"/>
      </w:pPr>
      <w:r w:rsidRPr="00A16105">
        <w:t>В рамках проекта "Разработка игрового ПО для персонального компьютера в жанре Квест" были выполнены следующие задачи:</w:t>
      </w:r>
    </w:p>
    <w:p w:rsidR="00657A5A" w:rsidRPr="00A16105" w:rsidRDefault="00657A5A" w:rsidP="00657A5A">
      <w:pPr>
        <w:pStyle w:val="53"/>
      </w:pPr>
      <w:r w:rsidRPr="00A16105">
        <w:t>Выбор стиля рисования</w:t>
      </w:r>
      <w:r w:rsidR="00387AAB">
        <w:rPr>
          <w:lang w:val="en-US"/>
        </w:rPr>
        <w:t>;</w:t>
      </w:r>
    </w:p>
    <w:p w:rsidR="00657A5A" w:rsidRPr="00A16105" w:rsidRDefault="00657A5A" w:rsidP="00657A5A">
      <w:pPr>
        <w:pStyle w:val="53"/>
      </w:pPr>
      <w:r w:rsidRPr="00A16105">
        <w:t>Написание сценария игры</w:t>
      </w:r>
      <w:r w:rsidR="00387AAB">
        <w:rPr>
          <w:lang w:val="en-US"/>
        </w:rPr>
        <w:t>;</w:t>
      </w:r>
    </w:p>
    <w:p w:rsidR="009D252E" w:rsidRPr="00A16105" w:rsidRDefault="009D252E" w:rsidP="009D252E">
      <w:pPr>
        <w:pStyle w:val="53"/>
      </w:pPr>
      <w:r w:rsidRPr="00A16105">
        <w:t xml:space="preserve">Зарисовка главной героини игры для дальнейшего </w:t>
      </w:r>
      <w:r w:rsidR="00657A5A" w:rsidRPr="00A16105">
        <w:t>перевода зарисовки в электронный вид</w:t>
      </w:r>
      <w:r w:rsidR="00387AAB" w:rsidRPr="00387AAB">
        <w:t>;</w:t>
      </w:r>
    </w:p>
    <w:p w:rsidR="00657A5A" w:rsidRPr="00A16105" w:rsidRDefault="00657A5A" w:rsidP="009D252E">
      <w:pPr>
        <w:pStyle w:val="53"/>
      </w:pPr>
      <w:r w:rsidRPr="00A16105">
        <w:t>Отрисовка сцены дома и офиса</w:t>
      </w:r>
      <w:r w:rsidR="00387AAB" w:rsidRPr="00387AAB">
        <w:t>;</w:t>
      </w:r>
    </w:p>
    <w:p w:rsidR="00657A5A" w:rsidRPr="00A16105" w:rsidRDefault="00657A5A" w:rsidP="009D252E">
      <w:pPr>
        <w:pStyle w:val="53"/>
      </w:pPr>
      <w:r w:rsidRPr="00A16105">
        <w:t>Отрисовка второстепенных персонажей</w:t>
      </w:r>
      <w:r w:rsidR="00387AAB">
        <w:rPr>
          <w:lang w:val="en-US"/>
        </w:rPr>
        <w:t>.</w:t>
      </w:r>
    </w:p>
    <w:p w:rsidR="009D252E" w:rsidRPr="00A16105" w:rsidRDefault="009D252E" w:rsidP="00881391">
      <w:pPr>
        <w:pStyle w:val="22"/>
      </w:pPr>
    </w:p>
    <w:p w:rsidR="00657A5A" w:rsidRDefault="00657A5A" w:rsidP="00657A5A">
      <w:pPr>
        <w:pStyle w:val="14"/>
      </w:pPr>
      <w:bookmarkStart w:id="21" w:name="_Toc199226818"/>
      <w:r w:rsidRPr="00A16105">
        <w:t>Дизайнер. Котляров Н.А.</w:t>
      </w:r>
      <w:bookmarkEnd w:id="21"/>
    </w:p>
    <w:p w:rsidR="00F11999" w:rsidRPr="00F11999" w:rsidRDefault="00F11999" w:rsidP="00F11999">
      <w:pPr>
        <w:pStyle w:val="22"/>
        <w:rPr>
          <w:lang w:eastAsia="en-US"/>
        </w:rPr>
      </w:pPr>
    </w:p>
    <w:p w:rsidR="00657A5A" w:rsidRPr="00A16105" w:rsidRDefault="00657A5A" w:rsidP="00387AAB">
      <w:pPr>
        <w:pStyle w:val="22"/>
      </w:pPr>
      <w:r w:rsidRPr="00A16105">
        <w:t>В рамках проекта "Разработка игрового ПО для персонального компьютера в жанре Квест" были выполнены следующие задачи:</w:t>
      </w:r>
    </w:p>
    <w:p w:rsidR="00657A5A" w:rsidRPr="00A16105" w:rsidRDefault="00657A5A" w:rsidP="00387AAB">
      <w:pPr>
        <w:pStyle w:val="53"/>
      </w:pPr>
      <w:r w:rsidRPr="00A16105">
        <w:lastRenderedPageBreak/>
        <w:t>Выбор стиля рисования</w:t>
      </w:r>
      <w:r w:rsidR="00387AAB">
        <w:rPr>
          <w:lang w:val="en-US"/>
        </w:rPr>
        <w:t>;</w:t>
      </w:r>
    </w:p>
    <w:p w:rsidR="00657A5A" w:rsidRPr="00A16105" w:rsidRDefault="00657A5A" w:rsidP="00387AAB">
      <w:pPr>
        <w:pStyle w:val="53"/>
      </w:pPr>
      <w:r w:rsidRPr="00A16105">
        <w:t>Перерисовка главной героини в электронный вид</w:t>
      </w:r>
      <w:r w:rsidR="00387AAB" w:rsidRPr="00387AAB">
        <w:t>;</w:t>
      </w:r>
    </w:p>
    <w:p w:rsidR="00657A5A" w:rsidRPr="00A16105" w:rsidRDefault="00657A5A" w:rsidP="00387AAB">
      <w:pPr>
        <w:pStyle w:val="53"/>
      </w:pPr>
      <w:r w:rsidRPr="00A16105">
        <w:t>Подбор референсов для инвентаря</w:t>
      </w:r>
      <w:r w:rsidR="00387AAB">
        <w:rPr>
          <w:lang w:val="en-US"/>
        </w:rPr>
        <w:t>;</w:t>
      </w:r>
    </w:p>
    <w:p w:rsidR="00657A5A" w:rsidRPr="00A16105" w:rsidRDefault="00657A5A" w:rsidP="00387AAB">
      <w:pPr>
        <w:pStyle w:val="53"/>
      </w:pPr>
      <w:r w:rsidRPr="00A16105">
        <w:t>Отрисовка инвентаря</w:t>
      </w:r>
      <w:r w:rsidR="00387AAB">
        <w:rPr>
          <w:lang w:val="en-US"/>
        </w:rPr>
        <w:t>.</w:t>
      </w:r>
    </w:p>
    <w:p w:rsidR="00657A5A" w:rsidRPr="00A16105" w:rsidRDefault="00657A5A" w:rsidP="00387AAB">
      <w:pPr>
        <w:pStyle w:val="22"/>
      </w:pPr>
    </w:p>
    <w:p w:rsidR="00657A5A" w:rsidRDefault="00657A5A" w:rsidP="00387AAB">
      <w:pPr>
        <w:pStyle w:val="14"/>
      </w:pPr>
      <w:bookmarkStart w:id="22" w:name="_Toc199226819"/>
      <w:r w:rsidRPr="00A16105">
        <w:t>Разработчик. Шлыков А.И.</w:t>
      </w:r>
      <w:bookmarkEnd w:id="22"/>
    </w:p>
    <w:p w:rsidR="00F11999" w:rsidRPr="00F11999" w:rsidRDefault="00F11999" w:rsidP="00387AAB">
      <w:pPr>
        <w:pStyle w:val="22"/>
        <w:rPr>
          <w:lang w:eastAsia="en-US"/>
        </w:rPr>
      </w:pPr>
    </w:p>
    <w:p w:rsidR="00657A5A" w:rsidRPr="00A16105" w:rsidRDefault="00657A5A" w:rsidP="00387AAB">
      <w:pPr>
        <w:pStyle w:val="22"/>
      </w:pPr>
      <w:r w:rsidRPr="00A16105">
        <w:t>В рамках проекта "Разработка игрового ПО для персонального компьютера в жанре Квест" были выполнены следующие задачи:</w:t>
      </w:r>
    </w:p>
    <w:p w:rsidR="00657A5A" w:rsidRPr="00A16105" w:rsidRDefault="00657A5A" w:rsidP="00387AAB">
      <w:pPr>
        <w:pStyle w:val="53"/>
      </w:pPr>
      <w:r w:rsidRPr="00A16105">
        <w:t>Написание сценария игры</w:t>
      </w:r>
      <w:r w:rsidR="00387AAB">
        <w:rPr>
          <w:lang w:val="en-US"/>
        </w:rPr>
        <w:t>;</w:t>
      </w:r>
    </w:p>
    <w:p w:rsidR="00657A5A" w:rsidRPr="00A16105" w:rsidRDefault="00657A5A" w:rsidP="00387AAB">
      <w:pPr>
        <w:pStyle w:val="53"/>
      </w:pPr>
      <w:r w:rsidRPr="00A16105">
        <w:t>Выбор стека разработки</w:t>
      </w:r>
      <w:r w:rsidR="00387AAB">
        <w:rPr>
          <w:lang w:val="en-US"/>
        </w:rPr>
        <w:t>;</w:t>
      </w:r>
    </w:p>
    <w:p w:rsidR="00657A5A" w:rsidRPr="00A16105" w:rsidRDefault="00657A5A" w:rsidP="00387AAB">
      <w:pPr>
        <w:pStyle w:val="53"/>
      </w:pPr>
      <w:r w:rsidRPr="00A16105">
        <w:t>Разработка системы инвентаря</w:t>
      </w:r>
      <w:r w:rsidR="00387AAB">
        <w:rPr>
          <w:lang w:val="en-US"/>
        </w:rPr>
        <w:t>;</w:t>
      </w:r>
    </w:p>
    <w:p w:rsidR="00657A5A" w:rsidRPr="00A16105" w:rsidRDefault="00657A5A" w:rsidP="00387AAB">
      <w:pPr>
        <w:pStyle w:val="53"/>
      </w:pPr>
      <w:r w:rsidRPr="00A16105">
        <w:t>Подбор звуков</w:t>
      </w:r>
      <w:r w:rsidR="00387AAB">
        <w:rPr>
          <w:lang w:val="en-US"/>
        </w:rPr>
        <w:t>;</w:t>
      </w:r>
    </w:p>
    <w:p w:rsidR="00657A5A" w:rsidRPr="00A16105" w:rsidRDefault="00657A5A" w:rsidP="00387AAB">
      <w:pPr>
        <w:pStyle w:val="53"/>
      </w:pPr>
      <w:r w:rsidRPr="00A16105">
        <w:t>Написание диалогов в сценарии</w:t>
      </w:r>
      <w:r w:rsidR="00387AAB">
        <w:rPr>
          <w:lang w:val="en-US"/>
        </w:rPr>
        <w:t>.</w:t>
      </w:r>
    </w:p>
    <w:p w:rsidR="00657A5A" w:rsidRPr="00A16105" w:rsidRDefault="00657A5A" w:rsidP="00387AAB">
      <w:pPr>
        <w:pStyle w:val="53"/>
        <w:numPr>
          <w:ilvl w:val="0"/>
          <w:numId w:val="0"/>
        </w:numPr>
        <w:ind w:left="709"/>
      </w:pPr>
    </w:p>
    <w:p w:rsidR="00657A5A" w:rsidRDefault="00657A5A" w:rsidP="00387AAB">
      <w:pPr>
        <w:pStyle w:val="14"/>
      </w:pPr>
      <w:bookmarkStart w:id="23" w:name="_Toc199226820"/>
      <w:r w:rsidRPr="00A16105">
        <w:t>Разработчик. Лазуков А.А.</w:t>
      </w:r>
      <w:bookmarkEnd w:id="23"/>
    </w:p>
    <w:p w:rsidR="00F11999" w:rsidRPr="00F11999" w:rsidRDefault="00F11999" w:rsidP="00387AAB">
      <w:pPr>
        <w:pStyle w:val="22"/>
        <w:rPr>
          <w:lang w:eastAsia="en-US"/>
        </w:rPr>
      </w:pPr>
    </w:p>
    <w:p w:rsidR="00657A5A" w:rsidRPr="00A16105" w:rsidRDefault="00657A5A" w:rsidP="00387AAB">
      <w:pPr>
        <w:pStyle w:val="53"/>
        <w:numPr>
          <w:ilvl w:val="0"/>
          <w:numId w:val="0"/>
        </w:numPr>
        <w:ind w:left="709"/>
      </w:pPr>
      <w:r w:rsidRPr="00A16105">
        <w:t>В рамках проекта "Разработка игрового ПО для персонального компьютера в жанре Квест" были выполнены следующие задачи:</w:t>
      </w:r>
    </w:p>
    <w:p w:rsidR="00F11999" w:rsidRPr="00A16105" w:rsidRDefault="00F11999" w:rsidP="00387AAB">
      <w:pPr>
        <w:pStyle w:val="53"/>
      </w:pPr>
      <w:r w:rsidRPr="00A16105">
        <w:t>Выбор стека разработки</w:t>
      </w:r>
      <w:r w:rsidR="00387AAB">
        <w:rPr>
          <w:lang w:val="en-US"/>
        </w:rPr>
        <w:t>;</w:t>
      </w:r>
    </w:p>
    <w:p w:rsidR="00657A5A" w:rsidRDefault="00F11999" w:rsidP="00387AAB">
      <w:pPr>
        <w:pStyle w:val="53"/>
      </w:pPr>
      <w:r>
        <w:t>Проектирование архитектуры игры</w:t>
      </w:r>
      <w:r w:rsidR="00387AAB">
        <w:rPr>
          <w:lang w:val="en-US"/>
        </w:rPr>
        <w:t>;</w:t>
      </w:r>
    </w:p>
    <w:p w:rsidR="00F31487" w:rsidRDefault="00F31487" w:rsidP="00387AAB">
      <w:pPr>
        <w:pStyle w:val="53"/>
      </w:pPr>
      <w:r>
        <w:t>Реализация локации дома и офиса</w:t>
      </w:r>
      <w:r w:rsidR="00387AAB" w:rsidRPr="00387AAB">
        <w:t>;</w:t>
      </w:r>
    </w:p>
    <w:p w:rsidR="00F31487" w:rsidRDefault="00F31487" w:rsidP="00387AAB">
      <w:pPr>
        <w:pStyle w:val="53"/>
      </w:pPr>
      <w:r>
        <w:t>Разработка системы квестов</w:t>
      </w:r>
      <w:r w:rsidR="00387AAB">
        <w:rPr>
          <w:lang w:val="en-US"/>
        </w:rPr>
        <w:t>;</w:t>
      </w:r>
    </w:p>
    <w:p w:rsidR="00F31487" w:rsidRDefault="00F31487" w:rsidP="00387AAB">
      <w:pPr>
        <w:pStyle w:val="53"/>
      </w:pPr>
      <w:r>
        <w:t>Разработка системы инвентаря</w:t>
      </w:r>
      <w:r w:rsidR="00387AAB">
        <w:rPr>
          <w:lang w:val="en-US"/>
        </w:rPr>
        <w:t>;</w:t>
      </w:r>
    </w:p>
    <w:p w:rsidR="00F31487" w:rsidRDefault="00F31487" w:rsidP="00387AAB">
      <w:pPr>
        <w:pStyle w:val="53"/>
      </w:pPr>
      <w:r>
        <w:t>Соединение сцен игры</w:t>
      </w:r>
      <w:r w:rsidR="00387AAB">
        <w:rPr>
          <w:lang w:val="en-US"/>
        </w:rPr>
        <w:t>;</w:t>
      </w:r>
    </w:p>
    <w:p w:rsidR="00F31487" w:rsidRPr="00A16105" w:rsidRDefault="00F31487" w:rsidP="00387AAB">
      <w:pPr>
        <w:pStyle w:val="53"/>
      </w:pPr>
      <w:r>
        <w:t>Добавление звуков</w:t>
      </w:r>
      <w:r w:rsidR="00387AAB">
        <w:rPr>
          <w:lang w:val="en-US"/>
        </w:rPr>
        <w:t>.</w:t>
      </w:r>
    </w:p>
    <w:p w:rsidR="00657A5A" w:rsidRPr="00A16105" w:rsidRDefault="00657A5A" w:rsidP="00387AAB">
      <w:pPr>
        <w:pStyle w:val="53"/>
        <w:numPr>
          <w:ilvl w:val="0"/>
          <w:numId w:val="0"/>
        </w:numPr>
        <w:ind w:left="709"/>
      </w:pPr>
    </w:p>
    <w:p w:rsidR="00657A5A" w:rsidRDefault="00A16105" w:rsidP="00387AAB">
      <w:pPr>
        <w:pStyle w:val="13"/>
      </w:pPr>
      <w:bookmarkStart w:id="24" w:name="_Toc199226821"/>
      <w:r w:rsidRPr="00A16105">
        <w:t>Разбор требований</w:t>
      </w:r>
      <w:bookmarkEnd w:id="24"/>
    </w:p>
    <w:p w:rsidR="00F11999" w:rsidRPr="00F11999" w:rsidRDefault="00F11999" w:rsidP="00387AAB">
      <w:pPr>
        <w:pStyle w:val="22"/>
        <w:rPr>
          <w:lang w:eastAsia="en-US"/>
        </w:rPr>
      </w:pPr>
    </w:p>
    <w:p w:rsidR="00A16105" w:rsidRPr="00A16105" w:rsidRDefault="00387AAB" w:rsidP="00387AAB">
      <w:pPr>
        <w:pStyle w:val="52"/>
      </w:pPr>
      <w:r>
        <w:lastRenderedPageBreak/>
        <w:t>Функциональные требования</w:t>
      </w:r>
      <w:r w:rsidR="003F7D35">
        <w:rPr>
          <w:lang w:val="en-US"/>
        </w:rPr>
        <w:t>:</w:t>
      </w:r>
    </w:p>
    <w:p w:rsidR="00A16105" w:rsidRPr="00A16105" w:rsidRDefault="00A16105" w:rsidP="003F7D35">
      <w:pPr>
        <w:pStyle w:val="53"/>
        <w:ind w:firstLine="426"/>
      </w:pPr>
      <w:r w:rsidRPr="00A16105">
        <w:t>Пользователь должен иметь возможность управлять персонажем с помощью мыши</w:t>
      </w:r>
      <w:r w:rsidR="00387AAB" w:rsidRPr="00387AAB">
        <w:t>;</w:t>
      </w:r>
    </w:p>
    <w:p w:rsidR="00A16105" w:rsidRPr="00A16105" w:rsidRDefault="00A16105" w:rsidP="003F7D35">
      <w:pPr>
        <w:pStyle w:val="53"/>
        <w:ind w:firstLine="426"/>
      </w:pPr>
      <w:r w:rsidRPr="00A16105">
        <w:t>Пользователь должен иметь возможность взаимодействовать с окружением и выполнять действия</w:t>
      </w:r>
      <w:r w:rsidR="00387AAB" w:rsidRPr="00387AAB">
        <w:t>;</w:t>
      </w:r>
    </w:p>
    <w:p w:rsidR="00A16105" w:rsidRPr="00A16105" w:rsidRDefault="00A16105" w:rsidP="003F7D35">
      <w:pPr>
        <w:pStyle w:val="53"/>
        <w:ind w:firstLine="426"/>
      </w:pPr>
      <w:r w:rsidRPr="00A16105">
        <w:t>Игра должна поддерживать интуитивный и отзывчивый интерфейс управления</w:t>
      </w:r>
      <w:r w:rsidR="00387AAB" w:rsidRPr="00387AAB">
        <w:t>;</w:t>
      </w:r>
    </w:p>
    <w:p w:rsidR="00A16105" w:rsidRPr="00A16105" w:rsidRDefault="00A16105" w:rsidP="00387AAB">
      <w:pPr>
        <w:pStyle w:val="53"/>
      </w:pPr>
      <w:r w:rsidRPr="00A16105">
        <w:t>В игре должна присутствовать механика выполнения игровых задач и взаимодействий, соответствующая жанру.</w:t>
      </w:r>
    </w:p>
    <w:p w:rsidR="00A16105" w:rsidRPr="00A16105" w:rsidRDefault="00A16105" w:rsidP="00387AAB">
      <w:pPr>
        <w:pStyle w:val="52"/>
      </w:pPr>
      <w:r w:rsidRPr="00A16105">
        <w:t>Нефункциональные требования</w:t>
      </w:r>
      <w:r w:rsidR="003F7D35">
        <w:rPr>
          <w:lang w:val="en-US"/>
        </w:rPr>
        <w:t>:</w:t>
      </w:r>
    </w:p>
    <w:p w:rsidR="00A16105" w:rsidRPr="00A16105" w:rsidRDefault="00A16105" w:rsidP="003F7D35">
      <w:pPr>
        <w:pStyle w:val="53"/>
        <w:ind w:firstLine="426"/>
      </w:pPr>
      <w:r w:rsidRPr="00A16105">
        <w:t>Высокая производительность и плавность работы</w:t>
      </w:r>
      <w:r w:rsidR="00387AAB" w:rsidRPr="00387AAB">
        <w:t>;</w:t>
      </w:r>
    </w:p>
    <w:p w:rsidR="00A16105" w:rsidRPr="00A16105" w:rsidRDefault="00A16105" w:rsidP="003F7D35">
      <w:pPr>
        <w:pStyle w:val="53"/>
        <w:ind w:firstLine="426"/>
      </w:pPr>
      <w:r w:rsidRPr="00A16105">
        <w:t>Простота освоения управления для новичков</w:t>
      </w:r>
      <w:r w:rsidR="003F7D35" w:rsidRPr="003F7D35">
        <w:t>.</w:t>
      </w:r>
    </w:p>
    <w:p w:rsidR="00A16105" w:rsidRPr="00A16105" w:rsidRDefault="00A16105" w:rsidP="00387AAB">
      <w:pPr>
        <w:pStyle w:val="52"/>
      </w:pPr>
      <w:r w:rsidRPr="00A16105">
        <w:t>Пользовательские требования:</w:t>
      </w:r>
    </w:p>
    <w:p w:rsidR="00A16105" w:rsidRPr="00A16105" w:rsidRDefault="00A16105" w:rsidP="003F7D35">
      <w:pPr>
        <w:pStyle w:val="53"/>
        <w:ind w:firstLine="426"/>
      </w:pPr>
      <w:r w:rsidRPr="00A16105">
        <w:t>Интуитивное управление, не требующее длительного обучения</w:t>
      </w:r>
      <w:r w:rsidR="003F7D35" w:rsidRPr="003F7D35">
        <w:t>;</w:t>
      </w:r>
    </w:p>
    <w:p w:rsidR="00A16105" w:rsidRPr="00A16105" w:rsidRDefault="00A16105" w:rsidP="003F7D35">
      <w:pPr>
        <w:pStyle w:val="53"/>
        <w:ind w:firstLine="426"/>
      </w:pPr>
      <w:r w:rsidRPr="00A16105">
        <w:t>Реализация основных игровых механик без задержек или багов</w:t>
      </w:r>
      <w:r w:rsidR="003F7D35" w:rsidRPr="003F7D35">
        <w:t>;</w:t>
      </w:r>
    </w:p>
    <w:p w:rsidR="00A16105" w:rsidRPr="00A16105" w:rsidRDefault="00A16105" w:rsidP="003F7D35">
      <w:pPr>
        <w:pStyle w:val="53"/>
        <w:ind w:firstLine="426"/>
      </w:pPr>
      <w:r w:rsidRPr="00A16105">
        <w:t>Возможность взаимодействия с окружающей средой, предметами, NPC.</w:t>
      </w:r>
    </w:p>
    <w:p w:rsidR="00A16105" w:rsidRPr="00A16105" w:rsidRDefault="00A16105" w:rsidP="00387AAB">
      <w:pPr>
        <w:pStyle w:val="52"/>
      </w:pPr>
      <w:r w:rsidRPr="00A16105">
        <w:t>Технические ограничения:</w:t>
      </w:r>
    </w:p>
    <w:p w:rsidR="00A16105" w:rsidRPr="00A16105" w:rsidRDefault="00A16105" w:rsidP="003F7D35">
      <w:pPr>
        <w:pStyle w:val="53"/>
        <w:ind w:firstLine="426"/>
      </w:pPr>
      <w:r w:rsidRPr="00A16105">
        <w:t>Совместимость с основными версиями Windows</w:t>
      </w:r>
      <w:r w:rsidR="003F7D35" w:rsidRPr="003F7D35">
        <w:t>;</w:t>
      </w:r>
    </w:p>
    <w:p w:rsidR="00A16105" w:rsidRPr="00A16105" w:rsidRDefault="00A16105" w:rsidP="003F7D35">
      <w:pPr>
        <w:pStyle w:val="53"/>
        <w:ind w:firstLine="426"/>
      </w:pPr>
      <w:r w:rsidRPr="00A16105">
        <w:t>Использование стандартных средств ввода (мышь, клавиатура).</w:t>
      </w:r>
    </w:p>
    <w:p w:rsidR="00A16105" w:rsidRDefault="00A16105" w:rsidP="00387AAB">
      <w:pPr>
        <w:pStyle w:val="22"/>
        <w:rPr>
          <w:highlight w:val="yellow"/>
        </w:rPr>
      </w:pPr>
    </w:p>
    <w:p w:rsidR="00A16105" w:rsidRDefault="00A16105" w:rsidP="00387AAB">
      <w:pPr>
        <w:pStyle w:val="13"/>
      </w:pPr>
      <w:bookmarkStart w:id="25" w:name="_Toc199226822"/>
      <w:r w:rsidRPr="00A16105">
        <w:t>План действи</w:t>
      </w:r>
      <w:r>
        <w:t>й (Backlog)</w:t>
      </w:r>
      <w:bookmarkEnd w:id="25"/>
      <w:r>
        <w:t xml:space="preserve"> </w:t>
      </w:r>
    </w:p>
    <w:p w:rsidR="00F11999" w:rsidRPr="00F11999" w:rsidRDefault="00F11999" w:rsidP="00387AAB">
      <w:pPr>
        <w:pStyle w:val="22"/>
        <w:rPr>
          <w:lang w:eastAsia="en-US"/>
        </w:rPr>
      </w:pPr>
    </w:p>
    <w:p w:rsidR="00F11999" w:rsidRDefault="00F11999" w:rsidP="00387AAB">
      <w:pPr>
        <w:pStyle w:val="53"/>
      </w:pPr>
      <w:r>
        <w:t>Разработать сценарий игры</w:t>
      </w:r>
      <w:r w:rsidR="003F7D35">
        <w:rPr>
          <w:lang w:val="en-US"/>
        </w:rPr>
        <w:t>;</w:t>
      </w:r>
    </w:p>
    <w:p w:rsidR="00F11999" w:rsidRDefault="00F11999" w:rsidP="00387AAB">
      <w:pPr>
        <w:pStyle w:val="53"/>
      </w:pPr>
      <w:r>
        <w:t>Определить основные игровые механики и сценарии взаимодействия</w:t>
      </w:r>
      <w:r w:rsidR="003F7D35" w:rsidRPr="003F7D35">
        <w:t>;</w:t>
      </w:r>
    </w:p>
    <w:p w:rsidR="00F11999" w:rsidRDefault="00F11999" w:rsidP="00387AAB">
      <w:pPr>
        <w:pStyle w:val="53"/>
      </w:pPr>
      <w:r>
        <w:t>Выбрать стек разработки</w:t>
      </w:r>
      <w:r w:rsidR="003F7D35">
        <w:rPr>
          <w:lang w:val="en-US"/>
        </w:rPr>
        <w:t>;</w:t>
      </w:r>
    </w:p>
    <w:p w:rsidR="00F11999" w:rsidRDefault="00F11999" w:rsidP="00387AAB">
      <w:pPr>
        <w:pStyle w:val="53"/>
      </w:pPr>
      <w:r>
        <w:t>Выбрать стиль для рисования персонажей</w:t>
      </w:r>
      <w:r w:rsidR="003F7D35" w:rsidRPr="003F7D35">
        <w:t>;</w:t>
      </w:r>
    </w:p>
    <w:p w:rsidR="00F11999" w:rsidRDefault="00F11999" w:rsidP="00387AAB">
      <w:pPr>
        <w:pStyle w:val="53"/>
      </w:pPr>
      <w:r>
        <w:t>Отрисовать главную героиню</w:t>
      </w:r>
      <w:r w:rsidR="003F7D35">
        <w:rPr>
          <w:lang w:val="en-US"/>
        </w:rPr>
        <w:t>;</w:t>
      </w:r>
    </w:p>
    <w:p w:rsidR="00F11999" w:rsidRDefault="00F11999" w:rsidP="00387AAB">
      <w:pPr>
        <w:pStyle w:val="53"/>
      </w:pPr>
      <w:r>
        <w:t>Отрисовать сцену дома</w:t>
      </w:r>
      <w:r w:rsidR="003F7D35">
        <w:rPr>
          <w:lang w:val="en-US"/>
        </w:rPr>
        <w:t>;</w:t>
      </w:r>
    </w:p>
    <w:p w:rsidR="00F11999" w:rsidRDefault="00F11999" w:rsidP="00387AAB">
      <w:pPr>
        <w:pStyle w:val="53"/>
      </w:pPr>
      <w:r>
        <w:t>Проработать заданий в различных сценах игры</w:t>
      </w:r>
      <w:r w:rsidR="003F7D35" w:rsidRPr="003F7D35">
        <w:t>;</w:t>
      </w:r>
    </w:p>
    <w:p w:rsidR="00F11999" w:rsidRDefault="00F11999" w:rsidP="00387AAB">
      <w:pPr>
        <w:pStyle w:val="53"/>
      </w:pPr>
      <w:r>
        <w:lastRenderedPageBreak/>
        <w:t>Создать интерфейс квестов</w:t>
      </w:r>
      <w:r w:rsidR="003F7D35">
        <w:rPr>
          <w:lang w:val="en-US"/>
        </w:rPr>
        <w:t>;</w:t>
      </w:r>
    </w:p>
    <w:p w:rsidR="00F11999" w:rsidRDefault="00F11999" w:rsidP="00387AAB">
      <w:pPr>
        <w:pStyle w:val="53"/>
      </w:pPr>
      <w:r>
        <w:t>Создать интерфейс меню</w:t>
      </w:r>
      <w:r w:rsidR="003F7D35">
        <w:rPr>
          <w:lang w:val="en-US"/>
        </w:rPr>
        <w:t>;</w:t>
      </w:r>
    </w:p>
    <w:p w:rsidR="00F11999" w:rsidRDefault="00F11999" w:rsidP="00387AAB">
      <w:pPr>
        <w:pStyle w:val="53"/>
      </w:pPr>
      <w:r>
        <w:t>Подбор звуков</w:t>
      </w:r>
      <w:r w:rsidR="003F7D35">
        <w:rPr>
          <w:lang w:val="en-US"/>
        </w:rPr>
        <w:t>;</w:t>
      </w:r>
    </w:p>
    <w:p w:rsidR="00F11999" w:rsidRDefault="00F11999" w:rsidP="00387AAB">
      <w:pPr>
        <w:pStyle w:val="53"/>
      </w:pPr>
      <w:r>
        <w:t>Создание прототипа управления</w:t>
      </w:r>
      <w:r w:rsidR="003F7D35">
        <w:rPr>
          <w:lang w:val="en-US"/>
        </w:rPr>
        <w:t>;</w:t>
      </w:r>
    </w:p>
    <w:p w:rsidR="00F11999" w:rsidRDefault="00F11999" w:rsidP="00387AAB">
      <w:pPr>
        <w:pStyle w:val="53"/>
      </w:pPr>
      <w:r>
        <w:t>Подключить звуки</w:t>
      </w:r>
      <w:r w:rsidR="003F7D35">
        <w:rPr>
          <w:lang w:val="en-US"/>
        </w:rPr>
        <w:t>;</w:t>
      </w:r>
    </w:p>
    <w:p w:rsidR="00F11999" w:rsidRDefault="00F11999" w:rsidP="00387AAB">
      <w:pPr>
        <w:pStyle w:val="53"/>
      </w:pPr>
      <w:r>
        <w:t>Прописать диалоги в сценарии</w:t>
      </w:r>
      <w:r w:rsidR="003F7D35">
        <w:rPr>
          <w:lang w:val="en-US"/>
        </w:rPr>
        <w:t>;</w:t>
      </w:r>
    </w:p>
    <w:p w:rsidR="00F11999" w:rsidRDefault="00F11999" w:rsidP="00387AAB">
      <w:pPr>
        <w:pStyle w:val="53"/>
      </w:pPr>
      <w:r>
        <w:t>О</w:t>
      </w:r>
      <w:r w:rsidR="003F7D35">
        <w:t>трисовать второстепенных героев</w:t>
      </w:r>
      <w:r w:rsidR="003F7D35">
        <w:rPr>
          <w:lang w:val="en-US"/>
        </w:rPr>
        <w:t>;</w:t>
      </w:r>
    </w:p>
    <w:p w:rsidR="00F11999" w:rsidRPr="00387AAB" w:rsidRDefault="00F11999" w:rsidP="00387AAB">
      <w:pPr>
        <w:pStyle w:val="53"/>
      </w:pPr>
      <w:r w:rsidRPr="00387AAB">
        <w:t>Отрисовать сцену офиса</w:t>
      </w:r>
      <w:r w:rsidR="003F7D35">
        <w:rPr>
          <w:lang w:val="en-US"/>
        </w:rPr>
        <w:t>;</w:t>
      </w:r>
    </w:p>
    <w:p w:rsidR="00F11999" w:rsidRPr="00387AAB" w:rsidRDefault="00F11999" w:rsidP="00387AAB">
      <w:pPr>
        <w:pStyle w:val="53"/>
      </w:pPr>
      <w:r w:rsidRPr="00387AAB">
        <w:t>Подобрать референсы для инвентаря</w:t>
      </w:r>
      <w:r w:rsidR="003F7D35">
        <w:rPr>
          <w:lang w:val="en-US"/>
        </w:rPr>
        <w:t>;</w:t>
      </w:r>
    </w:p>
    <w:p w:rsidR="00F11999" w:rsidRPr="00387AAB" w:rsidRDefault="00F11999" w:rsidP="00387AAB">
      <w:pPr>
        <w:pStyle w:val="53"/>
      </w:pPr>
      <w:r w:rsidRPr="00387AAB">
        <w:t>Отрисовать инвентарь</w:t>
      </w:r>
      <w:r w:rsidR="003F7D35">
        <w:rPr>
          <w:lang w:val="en-US"/>
        </w:rPr>
        <w:t>;</w:t>
      </w:r>
    </w:p>
    <w:p w:rsidR="00A16105" w:rsidRPr="00387AAB" w:rsidRDefault="00F11999" w:rsidP="00387AAB">
      <w:pPr>
        <w:pStyle w:val="53"/>
      </w:pPr>
      <w:r w:rsidRPr="00387AAB">
        <w:t>Настроить выполнение игровых задач и сценариев</w:t>
      </w:r>
      <w:r w:rsidR="003F7D35" w:rsidRPr="003F7D35">
        <w:t>.</w:t>
      </w:r>
    </w:p>
    <w:p w:rsidR="00A16105" w:rsidRPr="00387AAB" w:rsidRDefault="00A16105" w:rsidP="00387AAB">
      <w:pPr>
        <w:pStyle w:val="22"/>
      </w:pPr>
    </w:p>
    <w:p w:rsidR="00F11999" w:rsidRPr="00387AAB" w:rsidRDefault="00F11999" w:rsidP="00387AAB">
      <w:pPr>
        <w:pStyle w:val="13"/>
      </w:pPr>
      <w:bookmarkStart w:id="26" w:name="_Toc199226823"/>
      <w:r w:rsidRPr="00387AAB">
        <w:t>Анализ аналогов</w:t>
      </w:r>
      <w:bookmarkEnd w:id="26"/>
    </w:p>
    <w:p w:rsidR="00F11999" w:rsidRPr="00387AAB" w:rsidRDefault="00F11999" w:rsidP="00387AAB">
      <w:pPr>
        <w:pStyle w:val="22"/>
        <w:rPr>
          <w:lang w:eastAsia="en-US"/>
        </w:rPr>
      </w:pPr>
    </w:p>
    <w:p w:rsidR="00F11999" w:rsidRPr="00387AAB" w:rsidRDefault="00F11999" w:rsidP="00387AAB">
      <w:pPr>
        <w:pStyle w:val="14"/>
      </w:pPr>
      <w:bookmarkStart w:id="27" w:name="_Toc199226824"/>
      <w:r w:rsidRPr="00387AAB">
        <w:t>Похожие игры</w:t>
      </w:r>
      <w:bookmarkEnd w:id="27"/>
    </w:p>
    <w:p w:rsidR="00F11999" w:rsidRPr="00387AAB" w:rsidRDefault="00F11999" w:rsidP="00387AAB">
      <w:pPr>
        <w:pStyle w:val="22"/>
        <w:rPr>
          <w:lang w:eastAsia="en-US"/>
        </w:rPr>
      </w:pPr>
    </w:p>
    <w:p w:rsidR="00F11999" w:rsidRPr="00387AAB" w:rsidRDefault="00F11999" w:rsidP="00387AAB">
      <w:pPr>
        <w:pStyle w:val="52"/>
        <w:numPr>
          <w:ilvl w:val="0"/>
          <w:numId w:val="12"/>
        </w:numPr>
      </w:pPr>
      <w:r w:rsidRPr="00387AAB">
        <w:t>«Oxenfree»</w:t>
      </w:r>
    </w:p>
    <w:p w:rsidR="00F11999" w:rsidRPr="003F7D35" w:rsidRDefault="00F11999" w:rsidP="00387AAB">
      <w:pPr>
        <w:pStyle w:val="52"/>
        <w:numPr>
          <w:ilvl w:val="0"/>
          <w:numId w:val="0"/>
        </w:numPr>
        <w:ind w:left="1069"/>
      </w:pPr>
      <w:r w:rsidRPr="00387AAB">
        <w:t>Описание: Это игра о группе подростков, которые сталкиваются с паранормальными явлениями на острове. Игра сочетает в себе элементы исследования, диалогов и загадок. Сюжет затрагивает темы ут</w:t>
      </w:r>
      <w:r w:rsidR="003F7D35">
        <w:t>раты и связей между персонажами</w:t>
      </w:r>
      <w:r w:rsidR="003F7D35" w:rsidRPr="003F7D35">
        <w:t>;</w:t>
      </w:r>
    </w:p>
    <w:p w:rsidR="00F11999" w:rsidRPr="00387AAB" w:rsidRDefault="00F11999" w:rsidP="00387AAB">
      <w:pPr>
        <w:pStyle w:val="52"/>
        <w:numPr>
          <w:ilvl w:val="0"/>
          <w:numId w:val="0"/>
        </w:numPr>
        <w:ind w:left="1069"/>
      </w:pPr>
      <w:r w:rsidRPr="00387AAB">
        <w:t>Сходства: Как и в нашем сценарии, здесь присутствуют элементы мистики и исследование прошлого. Главные герои сталкиваются с загадками и должны разгадывать их, чтобы понять, что происходит.</w:t>
      </w:r>
    </w:p>
    <w:p w:rsidR="00F11999" w:rsidRPr="00387AAB" w:rsidRDefault="00F11999" w:rsidP="00387AAB">
      <w:pPr>
        <w:pStyle w:val="52"/>
        <w:numPr>
          <w:ilvl w:val="0"/>
          <w:numId w:val="12"/>
        </w:numPr>
        <w:rPr>
          <w:lang w:val="en-US"/>
        </w:rPr>
      </w:pPr>
      <w:r w:rsidRPr="00387AAB">
        <w:rPr>
          <w:lang w:val="en-US"/>
        </w:rPr>
        <w:t>«The Vanishing of Ethan Carter»</w:t>
      </w:r>
    </w:p>
    <w:p w:rsidR="00F11999" w:rsidRPr="003F7D35" w:rsidRDefault="00F11999" w:rsidP="00387AAB">
      <w:pPr>
        <w:pStyle w:val="52"/>
        <w:numPr>
          <w:ilvl w:val="0"/>
          <w:numId w:val="0"/>
        </w:numPr>
        <w:ind w:left="1069"/>
      </w:pPr>
      <w:r w:rsidRPr="00387AAB">
        <w:t xml:space="preserve">Описание: Игроки берут на себя роль детектива, который исследует исчезновение мальчика в красивом, но таинственном мире. </w:t>
      </w:r>
      <w:r w:rsidRPr="003F7D35">
        <w:t>Игра фокусируется на исс</w:t>
      </w:r>
      <w:r w:rsidR="003F7D35">
        <w:t>ледовании и решении головоломок</w:t>
      </w:r>
      <w:r w:rsidR="003F7D35" w:rsidRPr="003F7D35">
        <w:t>;</w:t>
      </w:r>
    </w:p>
    <w:p w:rsidR="00F11999" w:rsidRPr="00387AAB" w:rsidRDefault="00F11999" w:rsidP="00387AAB">
      <w:pPr>
        <w:pStyle w:val="52"/>
        <w:numPr>
          <w:ilvl w:val="0"/>
          <w:numId w:val="0"/>
        </w:numPr>
        <w:ind w:left="1069"/>
      </w:pPr>
      <w:r w:rsidRPr="00387AAB">
        <w:lastRenderedPageBreak/>
        <w:t>Сходства: Темы исчезновения и расследования, а также атмосфера тайны и детективного сюжета перекликаются с нашим сценарием.</w:t>
      </w:r>
    </w:p>
    <w:p w:rsidR="00F11999" w:rsidRPr="00387AAB" w:rsidRDefault="00F11999" w:rsidP="00387AAB">
      <w:pPr>
        <w:pStyle w:val="52"/>
        <w:numPr>
          <w:ilvl w:val="0"/>
          <w:numId w:val="12"/>
        </w:numPr>
      </w:pPr>
      <w:r w:rsidRPr="00387AAB">
        <w:t>«Life is Strange»</w:t>
      </w:r>
    </w:p>
    <w:p w:rsidR="00F11999" w:rsidRPr="003F7D35" w:rsidRDefault="00F11999" w:rsidP="00387AAB">
      <w:pPr>
        <w:pStyle w:val="52"/>
        <w:numPr>
          <w:ilvl w:val="0"/>
          <w:numId w:val="0"/>
        </w:numPr>
        <w:ind w:left="1069"/>
      </w:pPr>
      <w:r w:rsidRPr="00387AAB">
        <w:t xml:space="preserve">Описание: Эта игра сочетает в себе элементы приключения и квеста, где игроки принимают решения, которые влияют на ход сюжета. Главная героиня обладает способностью перематывать время, что открывает новые </w:t>
      </w:r>
      <w:r w:rsidR="003F7D35">
        <w:t>возможности для решения проблем</w:t>
      </w:r>
      <w:r w:rsidR="003F7D35" w:rsidRPr="003F7D35">
        <w:t>;</w:t>
      </w:r>
    </w:p>
    <w:p w:rsidR="00F11999" w:rsidRPr="00387AAB" w:rsidRDefault="00F11999" w:rsidP="00387AAB">
      <w:pPr>
        <w:pStyle w:val="52"/>
        <w:numPr>
          <w:ilvl w:val="0"/>
          <w:numId w:val="0"/>
        </w:numPr>
        <w:ind w:left="1069"/>
      </w:pPr>
      <w:r w:rsidRPr="00387AAB">
        <w:t>Сходства: Элементы снов и видений, а также взаимодействие с прошлым и его влияние на настоящее создает схожую атмосферу.</w:t>
      </w:r>
    </w:p>
    <w:p w:rsidR="00F11999" w:rsidRPr="00387AAB" w:rsidRDefault="00F11999" w:rsidP="00387AAB">
      <w:pPr>
        <w:pStyle w:val="52"/>
        <w:numPr>
          <w:ilvl w:val="0"/>
          <w:numId w:val="12"/>
        </w:numPr>
      </w:pPr>
      <w:r w:rsidRPr="00387AAB">
        <w:t>«Sally Face»</w:t>
      </w:r>
    </w:p>
    <w:p w:rsidR="00F11999" w:rsidRPr="003F7D35" w:rsidRDefault="00F11999" w:rsidP="00387AAB">
      <w:pPr>
        <w:pStyle w:val="52"/>
        <w:numPr>
          <w:ilvl w:val="0"/>
          <w:numId w:val="0"/>
        </w:numPr>
        <w:ind w:left="1069"/>
      </w:pPr>
      <w:r w:rsidRPr="00387AAB">
        <w:t>Описание: Игра рассказывает историю мальчика с протезом лица, который расследует различные мистические происшествия. Игра включает в себя</w:t>
      </w:r>
      <w:r w:rsidR="003F7D35">
        <w:t xml:space="preserve"> элементы хоррора и головоломки</w:t>
      </w:r>
      <w:r w:rsidR="003F7D35" w:rsidRPr="003F7D35">
        <w:t>;</w:t>
      </w:r>
    </w:p>
    <w:p w:rsidR="00F11999" w:rsidRDefault="00F11999" w:rsidP="00387AAB">
      <w:pPr>
        <w:pStyle w:val="52"/>
        <w:numPr>
          <w:ilvl w:val="0"/>
          <w:numId w:val="0"/>
        </w:numPr>
        <w:ind w:left="1069"/>
      </w:pPr>
      <w:r w:rsidRPr="00387AAB">
        <w:t>Сходства: Схожий визуальный стиль и элементы сюжета о расследовании мистических событий создают параллели с нашим сценарием.</w:t>
      </w:r>
    </w:p>
    <w:p w:rsidR="00F11999" w:rsidRDefault="00F11999" w:rsidP="00387AAB">
      <w:pPr>
        <w:pStyle w:val="52"/>
        <w:numPr>
          <w:ilvl w:val="0"/>
          <w:numId w:val="0"/>
        </w:numPr>
        <w:ind w:left="1069"/>
      </w:pPr>
    </w:p>
    <w:p w:rsidR="00F11999" w:rsidRDefault="00F11999" w:rsidP="00387AAB">
      <w:pPr>
        <w:pStyle w:val="14"/>
      </w:pPr>
      <w:bookmarkStart w:id="28" w:name="_Toc199226825"/>
      <w:r>
        <w:t>Анализ</w:t>
      </w:r>
      <w:bookmarkEnd w:id="28"/>
    </w:p>
    <w:p w:rsidR="00F11999" w:rsidRPr="00F11999" w:rsidRDefault="00F11999" w:rsidP="00387AAB">
      <w:pPr>
        <w:pStyle w:val="22"/>
        <w:rPr>
          <w:lang w:eastAsia="en-US"/>
        </w:rPr>
      </w:pPr>
    </w:p>
    <w:p w:rsidR="00F11999" w:rsidRDefault="00F11999" w:rsidP="00387AAB">
      <w:pPr>
        <w:pStyle w:val="22"/>
        <w:rPr>
          <w:lang w:eastAsia="en-US"/>
        </w:rPr>
      </w:pPr>
      <w:r w:rsidRPr="00F11999">
        <w:rPr>
          <w:lang w:eastAsia="en-US"/>
        </w:rPr>
        <w:t>Тематика: Все эти игры исследуют темы утраты, мистики и расследования. Наш сценарий, в котором главная героиня пытается найти своего пропавшего ребенка, будет интересовать игроков, которым нравится данная тематики или которые играли в эти или похожие видеоигры.</w:t>
      </w:r>
    </w:p>
    <w:p w:rsidR="00F11999" w:rsidRPr="00F11999" w:rsidRDefault="00F11999" w:rsidP="00387AAB">
      <w:pPr>
        <w:pStyle w:val="22"/>
        <w:rPr>
          <w:lang w:eastAsia="en-US"/>
        </w:rPr>
      </w:pPr>
      <w:r w:rsidRPr="00F11999">
        <w:rPr>
          <w:lang w:eastAsia="en-US"/>
        </w:rPr>
        <w:t>Механики: Элементы, такие как сны и изменение восприятия (например, у нас  через жидкость), добавляют уникальности в геймплей.</w:t>
      </w:r>
    </w:p>
    <w:p w:rsidR="00F11999" w:rsidRPr="00F11999" w:rsidRDefault="00F11999" w:rsidP="00387AAB">
      <w:pPr>
        <w:pStyle w:val="22"/>
        <w:rPr>
          <w:highlight w:val="yellow"/>
        </w:rPr>
      </w:pPr>
    </w:p>
    <w:p w:rsidR="00F11999" w:rsidRDefault="00F31487" w:rsidP="00387AAB">
      <w:pPr>
        <w:pStyle w:val="13"/>
      </w:pPr>
      <w:bookmarkStart w:id="29" w:name="_Toc199226826"/>
      <w:r w:rsidRPr="00F31487">
        <w:t>Обоснование выбора</w:t>
      </w:r>
      <w:r>
        <w:t xml:space="preserve"> стека разработки</w:t>
      </w:r>
      <w:bookmarkEnd w:id="29"/>
    </w:p>
    <w:p w:rsidR="00F31487" w:rsidRDefault="00F31487" w:rsidP="00387AAB">
      <w:pPr>
        <w:pStyle w:val="22"/>
        <w:rPr>
          <w:highlight w:val="yellow"/>
          <w:lang w:eastAsia="en-US"/>
        </w:rPr>
      </w:pPr>
    </w:p>
    <w:p w:rsidR="00F31487" w:rsidRDefault="00F31487" w:rsidP="00387AAB">
      <w:pPr>
        <w:pStyle w:val="53"/>
      </w:pPr>
      <w:r>
        <w:lastRenderedPageBreak/>
        <w:t>Бесплатность. Godot полностью бесплатный движок с открытым исходным кодом, что исключает затраты на лицензии. Это особенно важно для независимых р</w:t>
      </w:r>
      <w:r w:rsidR="003F7D35">
        <w:t>азработчиков и небольших команд</w:t>
      </w:r>
      <w:r w:rsidR="003F7D35">
        <w:rPr>
          <w:lang w:val="en-US"/>
        </w:rPr>
        <w:t>;</w:t>
      </w:r>
    </w:p>
    <w:p w:rsidR="00F31487" w:rsidRDefault="00F31487" w:rsidP="00387AAB">
      <w:pPr>
        <w:pStyle w:val="53"/>
      </w:pPr>
      <w:r>
        <w:t>Кроссплатформенность. Godot поддерживает создание игр для Windows, Linux, macOS, а также мобильных платформ и HTML5. Это обеспечивает широкие возможности для распространения и запуск</w:t>
      </w:r>
      <w:r w:rsidR="003F7D35">
        <w:t>а игры на различных устройствах</w:t>
      </w:r>
      <w:r w:rsidR="003F7D35" w:rsidRPr="003F7D35">
        <w:t>;</w:t>
      </w:r>
    </w:p>
    <w:p w:rsidR="00F31487" w:rsidRDefault="00F31487" w:rsidP="00387AAB">
      <w:pPr>
        <w:pStyle w:val="53"/>
      </w:pPr>
      <w:r>
        <w:t>Интуитивный интерфейс и простота освоения. Благодаря удобному редактору и логичной структуре интерфейса, разработка и управление проектом становятся более доступными, что ускоряе</w:t>
      </w:r>
      <w:r w:rsidR="003F7D35">
        <w:t>т процесс обучения и разработки</w:t>
      </w:r>
      <w:r w:rsidR="003F7D35" w:rsidRPr="003F7D35">
        <w:t>;</w:t>
      </w:r>
    </w:p>
    <w:p w:rsidR="00F31487" w:rsidRDefault="00F31487" w:rsidP="00387AAB">
      <w:pPr>
        <w:pStyle w:val="53"/>
      </w:pPr>
      <w:r>
        <w:t>Поддержка 2D игр. Для проекта с управлением персонажем в 2D Godot предоставляет мощные средства и инструменты, что д</w:t>
      </w:r>
      <w:r w:rsidR="003F7D35">
        <w:t>елает его универсальным выбором</w:t>
      </w:r>
      <w:r w:rsidR="003F7D35" w:rsidRPr="003F7D35">
        <w:t>;</w:t>
      </w:r>
    </w:p>
    <w:p w:rsidR="00F31487" w:rsidRDefault="00F31487" w:rsidP="00387AAB">
      <w:pPr>
        <w:pStyle w:val="53"/>
      </w:pPr>
      <w:r>
        <w:t>Гибкий язык программирования GDScript. GDScript легкий, Python-подобный язык, который легко освоить и использовать для быстрого прототипирования и разработки. Также е</w:t>
      </w:r>
      <w:r w:rsidR="003F7D35">
        <w:t>сть поддержка C# и VisualScript</w:t>
      </w:r>
      <w:r w:rsidR="003F7D35">
        <w:rPr>
          <w:lang w:val="en-US"/>
        </w:rPr>
        <w:t>;</w:t>
      </w:r>
    </w:p>
    <w:p w:rsidR="00F31487" w:rsidRPr="00387AAB" w:rsidRDefault="00F31487" w:rsidP="00387AAB">
      <w:pPr>
        <w:pStyle w:val="53"/>
      </w:pPr>
      <w:r w:rsidRPr="00387AAB">
        <w:t>Активное сообщество и документация. Богатое сообщество, большое количество обучающих материалов, туториалов и документации позволяют быстро разобрать</w:t>
      </w:r>
      <w:r w:rsidR="003F7D35">
        <w:t>ся и решить возникающие вопросы</w:t>
      </w:r>
      <w:r w:rsidR="003F7D35" w:rsidRPr="003F7D35">
        <w:t>;</w:t>
      </w:r>
    </w:p>
    <w:p w:rsidR="00F31487" w:rsidRPr="00387AAB" w:rsidRDefault="00F31487" w:rsidP="00387AAB">
      <w:pPr>
        <w:pStyle w:val="53"/>
      </w:pPr>
      <w:r w:rsidRPr="00387AAB">
        <w:t>Легкий экспорт и настройка проекта. Возможность легко экспортировать проект в различные платформы и настраивать параметры сборки без специальных затрат времени.</w:t>
      </w:r>
    </w:p>
    <w:p w:rsidR="00387AAB" w:rsidRPr="00387AAB" w:rsidRDefault="00387AAB" w:rsidP="00387AAB">
      <w:pPr>
        <w:pStyle w:val="53"/>
        <w:numPr>
          <w:ilvl w:val="0"/>
          <w:numId w:val="0"/>
        </w:numPr>
        <w:ind w:left="709"/>
      </w:pPr>
    </w:p>
    <w:p w:rsidR="00387AAB" w:rsidRPr="00387AAB" w:rsidRDefault="00387AAB" w:rsidP="00387AAB">
      <w:pPr>
        <w:pStyle w:val="13"/>
      </w:pPr>
      <w:bookmarkStart w:id="30" w:name="_Toc199226827"/>
      <w:r w:rsidRPr="00387AAB">
        <w:t>Разработка</w:t>
      </w:r>
      <w:bookmarkEnd w:id="30"/>
    </w:p>
    <w:p w:rsidR="00387AAB" w:rsidRPr="00387AAB" w:rsidRDefault="00387AAB" w:rsidP="00387AAB">
      <w:pPr>
        <w:pStyle w:val="22"/>
        <w:rPr>
          <w:lang w:eastAsia="en-US"/>
        </w:rPr>
      </w:pPr>
    </w:p>
    <w:p w:rsidR="00387AAB" w:rsidRDefault="00387AAB" w:rsidP="00387AAB">
      <w:pPr>
        <w:pStyle w:val="22"/>
        <w:rPr>
          <w:lang w:eastAsia="en-US"/>
        </w:rPr>
      </w:pPr>
      <w:r>
        <w:rPr>
          <w:lang w:eastAsia="en-US"/>
        </w:rPr>
        <w:t xml:space="preserve">В процессе разработки проекта была проведена последовательная работа по созданию игрового прототипа с использованием движка Godot. Основной задачей являлось изучение выбранного движка, проектирование </w:t>
      </w:r>
      <w:r>
        <w:rPr>
          <w:lang w:eastAsia="en-US"/>
        </w:rPr>
        <w:lastRenderedPageBreak/>
        <w:t>архитектуры игры с учетом возможности легкого внедрения нового контента и расширения функциональности по мере работы дизайнеров.</w:t>
      </w:r>
    </w:p>
    <w:p w:rsidR="00387AAB" w:rsidRDefault="00387AAB" w:rsidP="00387AAB">
      <w:pPr>
        <w:pStyle w:val="22"/>
        <w:rPr>
          <w:lang w:eastAsia="en-US"/>
        </w:rPr>
      </w:pPr>
      <w:r>
        <w:rPr>
          <w:lang w:eastAsia="en-US"/>
        </w:rPr>
        <w:t>На начальном этапе было принято решение о выборе Godot. После этого началось изучение обучающих материалов и разработка архитектуры приложения. В связи с отсутствием опыта в создании масштабных игровых проектов, возникли сложности при проектировании системы персонажа. В процессе разработки архитектура персонажа неоднократно пересматривалась и дорабатывалась.</w:t>
      </w:r>
    </w:p>
    <w:p w:rsidR="00387AAB" w:rsidRDefault="00387AAB" w:rsidP="00387AAB">
      <w:pPr>
        <w:pStyle w:val="22"/>
        <w:rPr>
          <w:lang w:eastAsia="en-US"/>
        </w:rPr>
      </w:pPr>
      <w:r>
        <w:rPr>
          <w:lang w:eastAsia="en-US"/>
        </w:rPr>
        <w:t>В ходе работы реализованы основные компоненты: создание локаций, подбор предметов, система инвентаря, статические объекты для взаимодействия, сцены-пазлы, система квестов и частичное добавление звуковых эффектов. В планах также было реализовать системы диалогов, катсцен и UI-меню начала игры, а также систему сохранений, однако эти элементы не были завершены в связи с ограниченными сроками.</w:t>
      </w:r>
    </w:p>
    <w:p w:rsidR="00387AAB" w:rsidRDefault="00387AAB" w:rsidP="00387AAB">
      <w:pPr>
        <w:pStyle w:val="22"/>
        <w:rPr>
          <w:lang w:eastAsia="en-US"/>
        </w:rPr>
      </w:pPr>
      <w:r>
        <w:rPr>
          <w:lang w:eastAsia="en-US"/>
        </w:rPr>
        <w:t>Разработанная система оказалась достаточно расширяемой, что позволяло быстро интегрировать новые элементы по мере поступления контента от дизайнеров. Несмотря на это, проект не был завершен полностью в запланированные сроки из-за нехватки времени и отсутствия на начальном этапе четкого понимания всех требований. Тем не менее, предполагается, что доработка и завершение проекта не потребует много времени.</w:t>
      </w:r>
    </w:p>
    <w:p w:rsidR="00387AAB" w:rsidRDefault="00387AAB" w:rsidP="00387AAB">
      <w:pPr>
        <w:pStyle w:val="22"/>
        <w:rPr>
          <w:lang w:eastAsia="en-US"/>
        </w:rPr>
      </w:pPr>
      <w:r>
        <w:rPr>
          <w:lang w:eastAsia="en-US"/>
        </w:rPr>
        <w:t>В процессе разработки возникли сложности с реализацией управления персонажем. Изначально была реализована система на базе state machine, однако по мере добавления новых видов взаимодействий и анимаций она начала усложняться и мешать развитию проекта. Впоследствии управление было переработано и реализована гибридная система, в которой состояния (анимации, звуки) отделены от управляющего класса. В дальнейшем было выявлено, что данная схема всё еще слишком сложна и перегружена, что требует дальнейших доработок для повышения удобства и эффективности.</w:t>
      </w:r>
    </w:p>
    <w:p w:rsidR="00387AAB" w:rsidRDefault="00387AAB" w:rsidP="00387AAB">
      <w:pPr>
        <w:pStyle w:val="22"/>
        <w:rPr>
          <w:lang w:eastAsia="en-US"/>
        </w:rPr>
      </w:pPr>
      <w:r>
        <w:rPr>
          <w:lang w:eastAsia="en-US"/>
        </w:rPr>
        <w:lastRenderedPageBreak/>
        <w:t>Обнаруженные ошибки и проблемы были задокументированы и проанализированы, что позволило понять направления для улучшения архитектуры и оптимизации процессов разработки.</w:t>
      </w:r>
    </w:p>
    <w:p w:rsidR="00387AAB" w:rsidRDefault="00387AAB" w:rsidP="00387AAB">
      <w:pPr>
        <w:pStyle w:val="22"/>
        <w:rPr>
          <w:lang w:eastAsia="en-US"/>
        </w:rPr>
      </w:pPr>
    </w:p>
    <w:p w:rsidR="00387AAB" w:rsidRPr="00387AAB" w:rsidRDefault="00387AAB" w:rsidP="00387AAB">
      <w:pPr>
        <w:pStyle w:val="22"/>
        <w:rPr>
          <w:lang w:eastAsia="en-US"/>
        </w:rPr>
      </w:pPr>
    </w:p>
    <w:p w:rsidR="006559AE" w:rsidRDefault="006559AE" w:rsidP="00127886">
      <w:pPr>
        <w:pStyle w:val="110"/>
      </w:pPr>
      <w:bookmarkStart w:id="31" w:name="_Toc8214335"/>
      <w:bookmarkStart w:id="32" w:name="_Toc164096968"/>
      <w:bookmarkStart w:id="33" w:name="_Toc196860986"/>
      <w:bookmarkStart w:id="34" w:name="_Toc196862099"/>
      <w:bookmarkStart w:id="35" w:name="_Toc196862361"/>
      <w:bookmarkStart w:id="36" w:name="_Toc196862599"/>
      <w:bookmarkStart w:id="37" w:name="_Toc196862850"/>
      <w:bookmarkStart w:id="38" w:name="_Toc196863068"/>
      <w:bookmarkStart w:id="39" w:name="_Toc199226828"/>
      <w:r>
        <w:lastRenderedPageBreak/>
        <w:t>З</w:t>
      </w:r>
      <w:r w:rsidR="00B26509">
        <w:t>АКЛЮЧЕНИЕ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706D90" w:rsidRPr="00706D90" w:rsidRDefault="00706D90" w:rsidP="00706D90">
      <w:pPr>
        <w:pStyle w:val="22"/>
      </w:pPr>
    </w:p>
    <w:p w:rsidR="003F7D35" w:rsidRDefault="003F7D35" w:rsidP="00B057C2">
      <w:pPr>
        <w:pStyle w:val="22"/>
      </w:pPr>
      <w:r w:rsidRPr="003F7D35">
        <w:t>На этапе разработки была сформирована предварительная архитектура системы с учетом необходимости расширяемости и интеграции нового контента, что соответствует требованиям к гибкости и модульности, ожидаемым от продукта. Реализованные компоненты, такие как локации, предметы, инвентарь и системы квестов демонстрируют соответствие ключевым функциональным ожиданиям заказчика и пользователя. Однако, из-за отсутствия полного завершения всех элементов интерфейса можно заключить, что текущий программный продукт в большей мере соответствует базовым функциональным требованиям, а его полнота и полнофункциональность требуют дальнейшей доработки.</w:t>
      </w:r>
    </w:p>
    <w:p w:rsidR="003F7D35" w:rsidRDefault="003F7D35" w:rsidP="00B057C2">
      <w:pPr>
        <w:pStyle w:val="22"/>
        <w:rPr>
          <w:highlight w:val="yellow"/>
        </w:rPr>
      </w:pPr>
      <w:r w:rsidRPr="003F7D35">
        <w:t>Для повышения качества и расширяемости системы рекомендуется внедрить более модульный подход к реализации управляющих систем, например, использовать более простые и понятные архитектурные шаблоны, а также провести рефакторинг существующих элементов. Важным направлением развития является окончательная реализация оставшихся систем, таких как диалоги, катсцены, UI и сохранения, с учетом выявленных архитектурных проблем, чтобы обеспечить их стабильность и удобство использования. В целом, дальнейшее развитие должно базироваться на принципах модульности, тестируемости и удобства поддержки, что обеспечит более эффективную работу и возможность масштабирования проекта.</w:t>
      </w:r>
    </w:p>
    <w:p w:rsidR="003F7D35" w:rsidRDefault="003F7D35" w:rsidP="00B057C2">
      <w:pPr>
        <w:pStyle w:val="22"/>
        <w:rPr>
          <w:highlight w:val="yellow"/>
        </w:rPr>
      </w:pPr>
    </w:p>
    <w:p w:rsidR="00FB2AE9" w:rsidRPr="001A2235" w:rsidRDefault="00FB2AE9" w:rsidP="001A2235">
      <w:pPr>
        <w:pStyle w:val="22"/>
      </w:pPr>
    </w:p>
    <w:p w:rsidR="001A09FB" w:rsidRDefault="001A09FB" w:rsidP="00C13DB5">
      <w:pPr>
        <w:pStyle w:val="110"/>
      </w:pPr>
      <w:bookmarkStart w:id="40" w:name="_Toc477525073"/>
      <w:bookmarkStart w:id="41" w:name="_Toc477526600"/>
      <w:bookmarkStart w:id="42" w:name="_Toc477526815"/>
      <w:bookmarkStart w:id="43" w:name="_Toc477529038"/>
      <w:bookmarkStart w:id="44" w:name="_Toc477530301"/>
      <w:bookmarkStart w:id="45" w:name="_Toc477532641"/>
      <w:bookmarkStart w:id="46" w:name="_Toc8214336"/>
      <w:bookmarkStart w:id="47" w:name="_Toc164096969"/>
      <w:bookmarkStart w:id="48" w:name="_Toc196860987"/>
      <w:bookmarkStart w:id="49" w:name="_Toc196862100"/>
      <w:bookmarkStart w:id="50" w:name="_Toc196862362"/>
      <w:bookmarkStart w:id="51" w:name="_Toc196862600"/>
      <w:bookmarkStart w:id="52" w:name="_Toc196862851"/>
      <w:bookmarkStart w:id="53" w:name="_Toc196863069"/>
      <w:bookmarkStart w:id="54" w:name="_Toc199226829"/>
      <w:r w:rsidRPr="00FB2AE9">
        <w:lastRenderedPageBreak/>
        <w:t>С</w:t>
      </w:r>
      <w:r w:rsidR="00B26509">
        <w:t>ПИСОК ИСПОЛЬЗОВАННЫХ ИСТОЧНИКОВ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EE1991" w:rsidRPr="00EE1991" w:rsidRDefault="00EE1991" w:rsidP="00EE1991">
      <w:pPr>
        <w:pStyle w:val="22"/>
      </w:pPr>
    </w:p>
    <w:p w:rsidR="00C05700" w:rsidRPr="00986A3A" w:rsidRDefault="00437BB8" w:rsidP="00437BB8">
      <w:pPr>
        <w:pStyle w:val="7"/>
      </w:pPr>
      <w:r w:rsidRPr="00437BB8">
        <w:t>Документация Godot Engine 4.4 на русском языке</w:t>
      </w:r>
      <w:r>
        <w:t xml:space="preserve"> </w:t>
      </w:r>
      <w:r w:rsidR="00FA24B8" w:rsidRPr="00986A3A">
        <w:t>URL</w:t>
      </w:r>
      <w:r w:rsidR="00C05700" w:rsidRPr="00986A3A">
        <w:t>:</w:t>
      </w:r>
      <w:r w:rsidRPr="00437BB8">
        <w:t xml:space="preserve"> https://godot-ru.readthedocs.io/ru/4.x/</w:t>
      </w:r>
      <w:r>
        <w:t xml:space="preserve"> (дата обращения: 25.03.2025</w:t>
      </w:r>
      <w:r w:rsidR="00FA24B8" w:rsidRPr="00986A3A">
        <w:t>)</w:t>
      </w:r>
      <w:r w:rsidR="005E1BA8" w:rsidRPr="00986A3A">
        <w:t>.</w:t>
      </w:r>
    </w:p>
    <w:p w:rsidR="00C05700" w:rsidRPr="00437BB8" w:rsidRDefault="00437BB8" w:rsidP="00986A3A">
      <w:pPr>
        <w:pStyle w:val="7"/>
        <w:rPr>
          <w:lang w:val="en-US"/>
        </w:rPr>
      </w:pPr>
      <w:r w:rsidRPr="00437BB8">
        <w:rPr>
          <w:lang w:val="en-US"/>
        </w:rPr>
        <w:t xml:space="preserve">Godot State Machine </w:t>
      </w:r>
      <w:r w:rsidR="00FA24B8" w:rsidRPr="00437BB8">
        <w:rPr>
          <w:lang w:val="en-US"/>
        </w:rPr>
        <w:t>URL</w:t>
      </w:r>
      <w:r w:rsidR="00C05700" w:rsidRPr="00437BB8">
        <w:rPr>
          <w:lang w:val="en-US"/>
        </w:rPr>
        <w:t xml:space="preserve">: </w:t>
      </w:r>
      <w:r w:rsidRPr="00437BB8">
        <w:rPr>
          <w:lang w:val="en-US"/>
        </w:rPr>
        <w:t xml:space="preserve">https://gdscript.com/solutions/godot-state-machine/ </w:t>
      </w:r>
      <w:r w:rsidR="00FA24B8" w:rsidRPr="00437BB8">
        <w:rPr>
          <w:lang w:val="en-US"/>
        </w:rPr>
        <w:t>(</w:t>
      </w:r>
      <w:r w:rsidR="00FA24B8" w:rsidRPr="00986A3A">
        <w:t>дата</w:t>
      </w:r>
      <w:r w:rsidR="00FA24B8" w:rsidRPr="00437BB8">
        <w:rPr>
          <w:lang w:val="en-US"/>
        </w:rPr>
        <w:t xml:space="preserve"> </w:t>
      </w:r>
      <w:r w:rsidR="00FA24B8" w:rsidRPr="00986A3A">
        <w:t>обращения</w:t>
      </w:r>
      <w:r w:rsidR="00FA24B8" w:rsidRPr="00437BB8">
        <w:rPr>
          <w:lang w:val="en-US"/>
        </w:rPr>
        <w:t xml:space="preserve">: </w:t>
      </w:r>
      <w:r w:rsidRPr="00437BB8">
        <w:rPr>
          <w:lang w:val="en-US"/>
        </w:rPr>
        <w:t>13</w:t>
      </w:r>
      <w:r w:rsidR="00FA24B8" w:rsidRPr="00437BB8">
        <w:rPr>
          <w:lang w:val="en-US"/>
        </w:rPr>
        <w:t>.0</w:t>
      </w:r>
      <w:r w:rsidRPr="00437BB8">
        <w:rPr>
          <w:lang w:val="en-US"/>
        </w:rPr>
        <w:t>4</w:t>
      </w:r>
      <w:r>
        <w:rPr>
          <w:lang w:val="en-US"/>
        </w:rPr>
        <w:t>.202</w:t>
      </w:r>
      <w:r w:rsidRPr="00437BB8">
        <w:rPr>
          <w:lang w:val="en-US"/>
        </w:rPr>
        <w:t>5</w:t>
      </w:r>
      <w:r w:rsidR="00FA24B8" w:rsidRPr="00437BB8">
        <w:rPr>
          <w:lang w:val="en-US"/>
        </w:rPr>
        <w:t>)</w:t>
      </w:r>
      <w:r w:rsidR="005E1BA8" w:rsidRPr="00437BB8">
        <w:rPr>
          <w:lang w:val="en-US"/>
        </w:rPr>
        <w:t>.</w:t>
      </w:r>
    </w:p>
    <w:p w:rsidR="00C05700" w:rsidRDefault="00437BB8" w:rsidP="00986A3A">
      <w:pPr>
        <w:pStyle w:val="7"/>
      </w:pPr>
      <w:r w:rsidRPr="00437BB8">
        <w:t xml:space="preserve">Актуальность движка Godot в индустрии разработки инди-игр </w:t>
      </w:r>
      <w:r w:rsidR="00FA24B8" w:rsidRPr="00986A3A">
        <w:t>URL</w:t>
      </w:r>
      <w:r w:rsidR="00C05700" w:rsidRPr="00986A3A">
        <w:t xml:space="preserve">: </w:t>
      </w:r>
      <w:r w:rsidR="00134426" w:rsidRPr="00134426">
        <w:t>https://dtf.ru/gamedev/3511101-aktualnost-dvizhka-godot-v-industrii-razrabotki-indi-igr</w:t>
      </w:r>
      <w:r w:rsidR="00134426">
        <w:t xml:space="preserve"> (дата обращения: 30</w:t>
      </w:r>
      <w:r w:rsidR="00FA24B8" w:rsidRPr="00986A3A">
        <w:t>.0</w:t>
      </w:r>
      <w:r w:rsidR="00134426">
        <w:t>3.2025</w:t>
      </w:r>
      <w:r w:rsidR="00FA24B8" w:rsidRPr="00986A3A">
        <w:t>)</w:t>
      </w:r>
      <w:r w:rsidR="005E1BA8" w:rsidRPr="00986A3A">
        <w:t>.</w:t>
      </w:r>
    </w:p>
    <w:p w:rsidR="00134426" w:rsidRPr="00986A3A" w:rsidRDefault="00134426" w:rsidP="00134426">
      <w:pPr>
        <w:pStyle w:val="7"/>
      </w:pPr>
      <w:r w:rsidRPr="00134426">
        <w:t>Создание игр на Godot: основы и примеры</w:t>
      </w:r>
      <w:r w:rsidRPr="00437BB8">
        <w:t xml:space="preserve"> </w:t>
      </w:r>
      <w:r w:rsidRPr="00986A3A">
        <w:t xml:space="preserve">URL: </w:t>
      </w:r>
      <w:r w:rsidRPr="00134426">
        <w:t xml:space="preserve">https://sky.pro/wiki/gamedev/sozdanie-igr-na-godot-osnovy-i-primery/ </w:t>
      </w:r>
      <w:r>
        <w:t>(дата о</w:t>
      </w:r>
      <w:r>
        <w:t>б</w:t>
      </w:r>
      <w:r>
        <w:t>ращения: 27</w:t>
      </w:r>
      <w:r w:rsidRPr="00986A3A">
        <w:t>.0</w:t>
      </w:r>
      <w:r>
        <w:t>3.2025</w:t>
      </w:r>
      <w:r w:rsidRPr="00986A3A">
        <w:t>).</w:t>
      </w:r>
    </w:p>
    <w:p w:rsidR="00134426" w:rsidRPr="00134426" w:rsidRDefault="00134426" w:rsidP="00134426">
      <w:pPr>
        <w:pStyle w:val="7"/>
        <w:rPr>
          <w:lang w:val="en-US"/>
        </w:rPr>
      </w:pPr>
      <w:r w:rsidRPr="00134426">
        <w:rPr>
          <w:lang w:val="en-US"/>
        </w:rPr>
        <w:t>Making a Cutscene with Text Dialogue in Godot 3.0 URL: https://www.dvlv.co.uk/making-a-cutscene-with-text-dialogue-in-godot-30.html (</w:t>
      </w:r>
      <w:r>
        <w:t>дата</w:t>
      </w:r>
      <w:r w:rsidRPr="00134426">
        <w:rPr>
          <w:lang w:val="en-US"/>
        </w:rPr>
        <w:t xml:space="preserve"> </w:t>
      </w:r>
      <w:r>
        <w:t>обращения</w:t>
      </w:r>
      <w:r w:rsidRPr="00134426">
        <w:rPr>
          <w:lang w:val="en-US"/>
        </w:rPr>
        <w:t>: 20.05.2025).</w:t>
      </w:r>
    </w:p>
    <w:p w:rsidR="00134426" w:rsidRPr="00134426" w:rsidRDefault="00134426" w:rsidP="00134426">
      <w:pPr>
        <w:pStyle w:val="7"/>
        <w:numPr>
          <w:ilvl w:val="0"/>
          <w:numId w:val="0"/>
        </w:numPr>
        <w:ind w:left="709"/>
        <w:rPr>
          <w:lang w:val="en-US"/>
        </w:rPr>
      </w:pPr>
    </w:p>
    <w:sectPr w:rsidR="00134426" w:rsidRPr="00134426" w:rsidSect="00B41F0C">
      <w:headerReference w:type="default" r:id="rId8"/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5DB" w:rsidRDefault="006F25DB" w:rsidP="00E070CB">
      <w:pPr>
        <w:spacing w:line="240" w:lineRule="auto"/>
      </w:pPr>
      <w:r>
        <w:separator/>
      </w:r>
    </w:p>
    <w:p w:rsidR="006F25DB" w:rsidRDefault="006F25DB"/>
    <w:p w:rsidR="006F25DB" w:rsidRDefault="006F25DB"/>
  </w:endnote>
  <w:endnote w:type="continuationSeparator" w:id="1">
    <w:p w:rsidR="006F25DB" w:rsidRDefault="006F25DB" w:rsidP="00E070CB">
      <w:pPr>
        <w:spacing w:line="240" w:lineRule="auto"/>
      </w:pPr>
      <w:r>
        <w:continuationSeparator/>
      </w:r>
    </w:p>
    <w:p w:rsidR="006F25DB" w:rsidRDefault="006F25DB"/>
    <w:p w:rsidR="006F25DB" w:rsidRDefault="006F25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1265767"/>
    </w:sdtPr>
    <w:sdtEndPr>
      <w:rPr>
        <w:rFonts w:ascii="Times New Roman" w:hAnsi="Times New Roman" w:cs="Times New Roman"/>
        <w:sz w:val="28"/>
      </w:rPr>
    </w:sdtEndPr>
    <w:sdtContent>
      <w:p w:rsidR="00657A5A" w:rsidRPr="00BE15C1" w:rsidRDefault="00657A5A" w:rsidP="00BE15C1">
        <w:pPr>
          <w:pStyle w:val="a5"/>
          <w:jc w:val="center"/>
          <w:rPr>
            <w:sz w:val="28"/>
          </w:rPr>
        </w:pPr>
        <w:r w:rsidRPr="00061632">
          <w:rPr>
            <w:rFonts w:ascii="Times New Roman" w:hAnsi="Times New Roman" w:cs="Times New Roman"/>
            <w:sz w:val="28"/>
          </w:rPr>
          <w:fldChar w:fldCharType="begin"/>
        </w:r>
        <w:r w:rsidRPr="00061632">
          <w:rPr>
            <w:rFonts w:ascii="Times New Roman" w:hAnsi="Times New Roman" w:cs="Times New Roman"/>
            <w:sz w:val="28"/>
          </w:rPr>
          <w:instrText>PAGE   \* MERGEFORMAT</w:instrText>
        </w:r>
        <w:r w:rsidRPr="00061632">
          <w:rPr>
            <w:rFonts w:ascii="Times New Roman" w:hAnsi="Times New Roman" w:cs="Times New Roman"/>
            <w:sz w:val="28"/>
          </w:rPr>
          <w:fldChar w:fldCharType="separate"/>
        </w:r>
        <w:r w:rsidR="00134426">
          <w:rPr>
            <w:rFonts w:ascii="Times New Roman" w:hAnsi="Times New Roman" w:cs="Times New Roman"/>
            <w:noProof/>
            <w:sz w:val="28"/>
          </w:rPr>
          <w:t>2</w:t>
        </w:r>
        <w:r w:rsidRPr="00061632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5DB" w:rsidRDefault="006F25DB" w:rsidP="00E070CB">
      <w:pPr>
        <w:spacing w:line="240" w:lineRule="auto"/>
      </w:pPr>
      <w:r>
        <w:separator/>
      </w:r>
    </w:p>
    <w:p w:rsidR="006F25DB" w:rsidRDefault="006F25DB"/>
    <w:p w:rsidR="006F25DB" w:rsidRDefault="006F25DB"/>
  </w:footnote>
  <w:footnote w:type="continuationSeparator" w:id="1">
    <w:p w:rsidR="006F25DB" w:rsidRDefault="006F25DB" w:rsidP="00E070CB">
      <w:pPr>
        <w:spacing w:line="240" w:lineRule="auto"/>
      </w:pPr>
      <w:r>
        <w:continuationSeparator/>
      </w:r>
    </w:p>
    <w:p w:rsidR="006F25DB" w:rsidRDefault="006F25DB"/>
    <w:p w:rsidR="006F25DB" w:rsidRDefault="006F25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A5A" w:rsidRDefault="00657A5A" w:rsidP="00986A3A">
    <w:pPr>
      <w:pStyle w:val="22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49"/>
    <w:multiLevelType w:val="hybridMultilevel"/>
    <w:tmpl w:val="924E6452"/>
    <w:lvl w:ilvl="0" w:tplc="418AD11C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AD0416CA">
      <w:start w:val="1"/>
      <w:numFmt w:val="decimal"/>
      <w:lvlText w:val="%2)"/>
      <w:lvlJc w:val="left"/>
      <w:pPr>
        <w:ind w:left="1985" w:hanging="567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B49F8"/>
    <w:multiLevelType w:val="multilevel"/>
    <w:tmpl w:val="AFA4C5FA"/>
    <w:lvl w:ilvl="0">
      <w:start w:val="1"/>
      <w:numFmt w:val="upperLetter"/>
      <w:suff w:val="space"/>
      <w:lvlText w:val="ПРИЛОЖЕНИЕ %1"/>
      <w:lvlJc w:val="center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2">
    <w:nsid w:val="0C000EE8"/>
    <w:multiLevelType w:val="multilevel"/>
    <w:tmpl w:val="704A3F1C"/>
    <w:lvl w:ilvl="0">
      <w:start w:val="1"/>
      <w:numFmt w:val="upperLetter"/>
      <w:suff w:val="nothing"/>
      <w:lvlText w:val="ПРИЛОЖЕНИЕ 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3">
    <w:nsid w:val="11080D6D"/>
    <w:multiLevelType w:val="multilevel"/>
    <w:tmpl w:val="D25CBCD0"/>
    <w:lvl w:ilvl="0">
      <w:start w:val="1"/>
      <w:numFmt w:val="upperLetter"/>
      <w:pStyle w:val="2"/>
      <w:lvlText w:val="Приложние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8E936BF"/>
    <w:multiLevelType w:val="hybridMultilevel"/>
    <w:tmpl w:val="71D67E0A"/>
    <w:lvl w:ilvl="0" w:tplc="A5D671CC">
      <w:start w:val="1"/>
      <w:numFmt w:val="decimal"/>
      <w:pStyle w:val="7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5140A01"/>
    <w:multiLevelType w:val="multilevel"/>
    <w:tmpl w:val="D64EF5B2"/>
    <w:lvl w:ilvl="0">
      <w:start w:val="1"/>
      <w:numFmt w:val="decimal"/>
      <w:pStyle w:val="12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13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1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0"/>
      <w:pStyle w:val="31"/>
      <w:suff w:val="space"/>
      <w:lvlText w:val="Таблица %4 –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Restart w:val="1"/>
      <w:pStyle w:val="32"/>
      <w:suff w:val="space"/>
      <w:lvlText w:val="Таблица %1.%5 –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42"/>
      <w:suff w:val="space"/>
      <w:lvlText w:val="Рисунок %1.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pStyle w:val="41"/>
      <w:suff w:val="space"/>
      <w:lvlText w:val="Рисунок %7 –"/>
      <w:lvlJc w:val="left"/>
      <w:pPr>
        <w:ind w:left="0" w:firstLine="28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none"/>
      <w:lvlRestart w:val="0"/>
      <w:pStyle w:val="311"/>
      <w:suff w:val="nothing"/>
      <w:lvlText w:val="Продолжение таблицы %4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pStyle w:val="321"/>
      <w:suff w:val="nothing"/>
      <w:lvlText w:val="Продолжение таблицы %1.%5"/>
      <w:lvlJc w:val="left"/>
      <w:pPr>
        <w:ind w:left="0" w:firstLine="0"/>
      </w:pPr>
      <w:rPr>
        <w:rFonts w:hint="default"/>
      </w:rPr>
    </w:lvl>
  </w:abstractNum>
  <w:abstractNum w:abstractNumId="6">
    <w:nsid w:val="5A1D60FD"/>
    <w:multiLevelType w:val="hybridMultilevel"/>
    <w:tmpl w:val="A642B868"/>
    <w:lvl w:ilvl="0" w:tplc="ED2EA6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D2D419F"/>
    <w:multiLevelType w:val="hybridMultilevel"/>
    <w:tmpl w:val="5160595C"/>
    <w:lvl w:ilvl="0" w:tplc="A39C39FE">
      <w:start w:val="1"/>
      <w:numFmt w:val="russianLower"/>
      <w:pStyle w:val="51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EF35115"/>
    <w:multiLevelType w:val="hybridMultilevel"/>
    <w:tmpl w:val="89F61A2C"/>
    <w:lvl w:ilvl="0" w:tplc="89608B82">
      <w:start w:val="1"/>
      <w:numFmt w:val="bullet"/>
      <w:pStyle w:val="53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A7C62A0"/>
    <w:multiLevelType w:val="hybridMultilevel"/>
    <w:tmpl w:val="3BF69F40"/>
    <w:lvl w:ilvl="0" w:tplc="F6DCD7FA">
      <w:start w:val="1"/>
      <w:numFmt w:val="decimal"/>
      <w:pStyle w:val="52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C616C29"/>
    <w:multiLevelType w:val="multilevel"/>
    <w:tmpl w:val="BC9E808E"/>
    <w:lvl w:ilvl="0">
      <w:start w:val="1"/>
      <w:numFmt w:val="upperLetter"/>
      <w:pStyle w:val="8"/>
      <w:suff w:val="nothing"/>
      <w:lvlText w:val="Приложение %1"/>
      <w:lvlJc w:val="left"/>
      <w:pPr>
        <w:ind w:left="0" w:firstLine="0"/>
      </w:pPr>
      <w:rPr>
        <w:rFonts w:hint="default"/>
        <w:cap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8"/>
  <w:defaultTabStop w:val="357"/>
  <w:autoHyphenation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E0DC7"/>
    <w:rsid w:val="0000031E"/>
    <w:rsid w:val="00000AB1"/>
    <w:rsid w:val="00002317"/>
    <w:rsid w:val="00004462"/>
    <w:rsid w:val="000045E4"/>
    <w:rsid w:val="00005B0D"/>
    <w:rsid w:val="00011182"/>
    <w:rsid w:val="00011D8B"/>
    <w:rsid w:val="000125EA"/>
    <w:rsid w:val="000129DF"/>
    <w:rsid w:val="00014342"/>
    <w:rsid w:val="00014CBD"/>
    <w:rsid w:val="00020789"/>
    <w:rsid w:val="000227F4"/>
    <w:rsid w:val="0003219A"/>
    <w:rsid w:val="000330D7"/>
    <w:rsid w:val="00040E33"/>
    <w:rsid w:val="00051BDB"/>
    <w:rsid w:val="00053D82"/>
    <w:rsid w:val="00061632"/>
    <w:rsid w:val="00063046"/>
    <w:rsid w:val="00066678"/>
    <w:rsid w:val="0007229F"/>
    <w:rsid w:val="000770E9"/>
    <w:rsid w:val="00083A0A"/>
    <w:rsid w:val="000852F9"/>
    <w:rsid w:val="0008757C"/>
    <w:rsid w:val="00093F32"/>
    <w:rsid w:val="00095F17"/>
    <w:rsid w:val="000969A9"/>
    <w:rsid w:val="000A65E5"/>
    <w:rsid w:val="000A69ED"/>
    <w:rsid w:val="000B1713"/>
    <w:rsid w:val="000B2057"/>
    <w:rsid w:val="000C51AA"/>
    <w:rsid w:val="000D2767"/>
    <w:rsid w:val="000D30B2"/>
    <w:rsid w:val="000D3771"/>
    <w:rsid w:val="000D37EF"/>
    <w:rsid w:val="000D5733"/>
    <w:rsid w:val="000D62C9"/>
    <w:rsid w:val="000E15FD"/>
    <w:rsid w:val="000E48EE"/>
    <w:rsid w:val="000E61FC"/>
    <w:rsid w:val="000E66BC"/>
    <w:rsid w:val="000E736B"/>
    <w:rsid w:val="000F34F8"/>
    <w:rsid w:val="000F73F0"/>
    <w:rsid w:val="001059FB"/>
    <w:rsid w:val="00111682"/>
    <w:rsid w:val="00113317"/>
    <w:rsid w:val="00122E0B"/>
    <w:rsid w:val="00126EE2"/>
    <w:rsid w:val="00127886"/>
    <w:rsid w:val="0013257D"/>
    <w:rsid w:val="00133E70"/>
    <w:rsid w:val="00134426"/>
    <w:rsid w:val="0013532C"/>
    <w:rsid w:val="001361E9"/>
    <w:rsid w:val="00143E80"/>
    <w:rsid w:val="00153B8A"/>
    <w:rsid w:val="00156717"/>
    <w:rsid w:val="00157E07"/>
    <w:rsid w:val="001742F4"/>
    <w:rsid w:val="0018770C"/>
    <w:rsid w:val="0019483E"/>
    <w:rsid w:val="001A09FB"/>
    <w:rsid w:val="001A2235"/>
    <w:rsid w:val="001A5751"/>
    <w:rsid w:val="001B31DF"/>
    <w:rsid w:val="001B37D2"/>
    <w:rsid w:val="001B7CF9"/>
    <w:rsid w:val="001C0DA6"/>
    <w:rsid w:val="001C4551"/>
    <w:rsid w:val="001E0E5D"/>
    <w:rsid w:val="001E3C14"/>
    <w:rsid w:val="001E59AE"/>
    <w:rsid w:val="001E7A34"/>
    <w:rsid w:val="00203D70"/>
    <w:rsid w:val="002040D4"/>
    <w:rsid w:val="00204BCA"/>
    <w:rsid w:val="00205136"/>
    <w:rsid w:val="00207D1B"/>
    <w:rsid w:val="00211BEB"/>
    <w:rsid w:val="002131BD"/>
    <w:rsid w:val="0021566C"/>
    <w:rsid w:val="002231F3"/>
    <w:rsid w:val="0022472B"/>
    <w:rsid w:val="00227348"/>
    <w:rsid w:val="002446BE"/>
    <w:rsid w:val="00245176"/>
    <w:rsid w:val="002452D7"/>
    <w:rsid w:val="00257461"/>
    <w:rsid w:val="00257A1F"/>
    <w:rsid w:val="002703DC"/>
    <w:rsid w:val="00271F6C"/>
    <w:rsid w:val="00272C5A"/>
    <w:rsid w:val="00274D64"/>
    <w:rsid w:val="00297DFF"/>
    <w:rsid w:val="002A0669"/>
    <w:rsid w:val="002A22A3"/>
    <w:rsid w:val="002A33C9"/>
    <w:rsid w:val="002A5057"/>
    <w:rsid w:val="002B0CAD"/>
    <w:rsid w:val="002B43EC"/>
    <w:rsid w:val="002B50B1"/>
    <w:rsid w:val="002C4D9A"/>
    <w:rsid w:val="002C52B3"/>
    <w:rsid w:val="002C786C"/>
    <w:rsid w:val="002D3717"/>
    <w:rsid w:val="002D4C64"/>
    <w:rsid w:val="002D5538"/>
    <w:rsid w:val="002D5AF1"/>
    <w:rsid w:val="002E1D10"/>
    <w:rsid w:val="002E300E"/>
    <w:rsid w:val="002E389B"/>
    <w:rsid w:val="002E5600"/>
    <w:rsid w:val="002E7F8E"/>
    <w:rsid w:val="0030015D"/>
    <w:rsid w:val="003012A9"/>
    <w:rsid w:val="003117EB"/>
    <w:rsid w:val="003122F5"/>
    <w:rsid w:val="00312890"/>
    <w:rsid w:val="003234BB"/>
    <w:rsid w:val="003241BD"/>
    <w:rsid w:val="00324BE1"/>
    <w:rsid w:val="00325B57"/>
    <w:rsid w:val="00345AE9"/>
    <w:rsid w:val="0034765F"/>
    <w:rsid w:val="00347D9F"/>
    <w:rsid w:val="00350538"/>
    <w:rsid w:val="00355A1A"/>
    <w:rsid w:val="003740CF"/>
    <w:rsid w:val="0038045A"/>
    <w:rsid w:val="00381D61"/>
    <w:rsid w:val="003866C9"/>
    <w:rsid w:val="00387AAB"/>
    <w:rsid w:val="00390A9E"/>
    <w:rsid w:val="00390ACC"/>
    <w:rsid w:val="00397BC9"/>
    <w:rsid w:val="003A24B0"/>
    <w:rsid w:val="003A3365"/>
    <w:rsid w:val="003A5890"/>
    <w:rsid w:val="003A7C7A"/>
    <w:rsid w:val="003B22BB"/>
    <w:rsid w:val="003B2D16"/>
    <w:rsid w:val="003B5C40"/>
    <w:rsid w:val="003C07DC"/>
    <w:rsid w:val="003C577A"/>
    <w:rsid w:val="003D39FD"/>
    <w:rsid w:val="003D504D"/>
    <w:rsid w:val="003E0010"/>
    <w:rsid w:val="003E0DC7"/>
    <w:rsid w:val="003E110F"/>
    <w:rsid w:val="003E30D0"/>
    <w:rsid w:val="003E6AEF"/>
    <w:rsid w:val="003E6FD8"/>
    <w:rsid w:val="003F62D1"/>
    <w:rsid w:val="003F7678"/>
    <w:rsid w:val="003F7D35"/>
    <w:rsid w:val="00400224"/>
    <w:rsid w:val="0040407F"/>
    <w:rsid w:val="00405BBE"/>
    <w:rsid w:val="00412FE4"/>
    <w:rsid w:val="004165BB"/>
    <w:rsid w:val="004308CE"/>
    <w:rsid w:val="00437BB8"/>
    <w:rsid w:val="00445917"/>
    <w:rsid w:val="0044631C"/>
    <w:rsid w:val="00451042"/>
    <w:rsid w:val="004545EE"/>
    <w:rsid w:val="00455514"/>
    <w:rsid w:val="00456182"/>
    <w:rsid w:val="00456BAB"/>
    <w:rsid w:val="00457343"/>
    <w:rsid w:val="00463C28"/>
    <w:rsid w:val="00465201"/>
    <w:rsid w:val="00466301"/>
    <w:rsid w:val="00467672"/>
    <w:rsid w:val="0047523D"/>
    <w:rsid w:val="004856E9"/>
    <w:rsid w:val="004875D4"/>
    <w:rsid w:val="004915CF"/>
    <w:rsid w:val="00491E91"/>
    <w:rsid w:val="0049239F"/>
    <w:rsid w:val="00492AC9"/>
    <w:rsid w:val="00497BB3"/>
    <w:rsid w:val="004B7063"/>
    <w:rsid w:val="004C2C87"/>
    <w:rsid w:val="004C66A5"/>
    <w:rsid w:val="004D3184"/>
    <w:rsid w:val="004D518D"/>
    <w:rsid w:val="004D5E56"/>
    <w:rsid w:val="004D775A"/>
    <w:rsid w:val="004E04F5"/>
    <w:rsid w:val="004E1383"/>
    <w:rsid w:val="004E1F15"/>
    <w:rsid w:val="004E5AE3"/>
    <w:rsid w:val="004F02BD"/>
    <w:rsid w:val="004F1D9F"/>
    <w:rsid w:val="004F235C"/>
    <w:rsid w:val="004F3D2E"/>
    <w:rsid w:val="005079F5"/>
    <w:rsid w:val="005159D6"/>
    <w:rsid w:val="00527550"/>
    <w:rsid w:val="00530AAE"/>
    <w:rsid w:val="0053169B"/>
    <w:rsid w:val="0053402C"/>
    <w:rsid w:val="00534870"/>
    <w:rsid w:val="00534F7B"/>
    <w:rsid w:val="00536721"/>
    <w:rsid w:val="00537C82"/>
    <w:rsid w:val="0054468F"/>
    <w:rsid w:val="00546823"/>
    <w:rsid w:val="005470E2"/>
    <w:rsid w:val="00554FB7"/>
    <w:rsid w:val="005615F5"/>
    <w:rsid w:val="005623A6"/>
    <w:rsid w:val="00562835"/>
    <w:rsid w:val="005746E0"/>
    <w:rsid w:val="00575E8D"/>
    <w:rsid w:val="00581856"/>
    <w:rsid w:val="00581E6B"/>
    <w:rsid w:val="00586363"/>
    <w:rsid w:val="00586720"/>
    <w:rsid w:val="00590750"/>
    <w:rsid w:val="00590D8B"/>
    <w:rsid w:val="005A74CB"/>
    <w:rsid w:val="005B36A1"/>
    <w:rsid w:val="005B50C4"/>
    <w:rsid w:val="005B635B"/>
    <w:rsid w:val="005B7728"/>
    <w:rsid w:val="005C07CF"/>
    <w:rsid w:val="005C3011"/>
    <w:rsid w:val="005C4CA5"/>
    <w:rsid w:val="005D2CC6"/>
    <w:rsid w:val="005E1BA8"/>
    <w:rsid w:val="005E43D1"/>
    <w:rsid w:val="005F0904"/>
    <w:rsid w:val="005F1ADD"/>
    <w:rsid w:val="005F575E"/>
    <w:rsid w:val="005F7E15"/>
    <w:rsid w:val="00605550"/>
    <w:rsid w:val="006223A0"/>
    <w:rsid w:val="00632EAD"/>
    <w:rsid w:val="00635998"/>
    <w:rsid w:val="00647949"/>
    <w:rsid w:val="00650023"/>
    <w:rsid w:val="00650D49"/>
    <w:rsid w:val="00650D70"/>
    <w:rsid w:val="006559AE"/>
    <w:rsid w:val="00656406"/>
    <w:rsid w:val="00657A5A"/>
    <w:rsid w:val="0067028A"/>
    <w:rsid w:val="00672EE4"/>
    <w:rsid w:val="00673005"/>
    <w:rsid w:val="00681E18"/>
    <w:rsid w:val="00697537"/>
    <w:rsid w:val="006A56ED"/>
    <w:rsid w:val="006B0561"/>
    <w:rsid w:val="006B15B3"/>
    <w:rsid w:val="006B2C03"/>
    <w:rsid w:val="006C183F"/>
    <w:rsid w:val="006C277E"/>
    <w:rsid w:val="006C3122"/>
    <w:rsid w:val="006C6A1D"/>
    <w:rsid w:val="006C6C72"/>
    <w:rsid w:val="006D623D"/>
    <w:rsid w:val="006E2B61"/>
    <w:rsid w:val="006F25DB"/>
    <w:rsid w:val="006F3B62"/>
    <w:rsid w:val="0070042B"/>
    <w:rsid w:val="00706D90"/>
    <w:rsid w:val="007155A2"/>
    <w:rsid w:val="00716304"/>
    <w:rsid w:val="0072600D"/>
    <w:rsid w:val="00727F32"/>
    <w:rsid w:val="00730C44"/>
    <w:rsid w:val="0074513A"/>
    <w:rsid w:val="007453A4"/>
    <w:rsid w:val="00745448"/>
    <w:rsid w:val="00746C65"/>
    <w:rsid w:val="00746E3B"/>
    <w:rsid w:val="00746F39"/>
    <w:rsid w:val="00747AA1"/>
    <w:rsid w:val="0075254D"/>
    <w:rsid w:val="00755071"/>
    <w:rsid w:val="007560A8"/>
    <w:rsid w:val="007642EF"/>
    <w:rsid w:val="007647F2"/>
    <w:rsid w:val="00765232"/>
    <w:rsid w:val="00767F27"/>
    <w:rsid w:val="0077456F"/>
    <w:rsid w:val="0077614C"/>
    <w:rsid w:val="007825D2"/>
    <w:rsid w:val="00783084"/>
    <w:rsid w:val="00783437"/>
    <w:rsid w:val="007858E1"/>
    <w:rsid w:val="00786228"/>
    <w:rsid w:val="00792B63"/>
    <w:rsid w:val="0079647F"/>
    <w:rsid w:val="007A583E"/>
    <w:rsid w:val="007A693D"/>
    <w:rsid w:val="007B14A6"/>
    <w:rsid w:val="007B4468"/>
    <w:rsid w:val="007C44B0"/>
    <w:rsid w:val="007D270C"/>
    <w:rsid w:val="007D452C"/>
    <w:rsid w:val="007D50DC"/>
    <w:rsid w:val="007E2531"/>
    <w:rsid w:val="007E5DC4"/>
    <w:rsid w:val="007F1DFC"/>
    <w:rsid w:val="00806FC5"/>
    <w:rsid w:val="00807AF1"/>
    <w:rsid w:val="008118D4"/>
    <w:rsid w:val="00812DE0"/>
    <w:rsid w:val="00830A7B"/>
    <w:rsid w:val="00834D9F"/>
    <w:rsid w:val="008451FA"/>
    <w:rsid w:val="00855A60"/>
    <w:rsid w:val="008575A6"/>
    <w:rsid w:val="00862884"/>
    <w:rsid w:val="0086505C"/>
    <w:rsid w:val="00881391"/>
    <w:rsid w:val="00885D84"/>
    <w:rsid w:val="00887174"/>
    <w:rsid w:val="008873D5"/>
    <w:rsid w:val="0089349C"/>
    <w:rsid w:val="008943DD"/>
    <w:rsid w:val="008A434B"/>
    <w:rsid w:val="008B17AD"/>
    <w:rsid w:val="008B2C77"/>
    <w:rsid w:val="008B5BB0"/>
    <w:rsid w:val="008B7951"/>
    <w:rsid w:val="008C2B26"/>
    <w:rsid w:val="008C2BD0"/>
    <w:rsid w:val="008C7B17"/>
    <w:rsid w:val="008D1BD4"/>
    <w:rsid w:val="008D4B88"/>
    <w:rsid w:val="008D6B27"/>
    <w:rsid w:val="008D6E42"/>
    <w:rsid w:val="008E3820"/>
    <w:rsid w:val="008E7615"/>
    <w:rsid w:val="008F10E5"/>
    <w:rsid w:val="008F11D5"/>
    <w:rsid w:val="008F5FB1"/>
    <w:rsid w:val="00901ABC"/>
    <w:rsid w:val="0090634C"/>
    <w:rsid w:val="0090751E"/>
    <w:rsid w:val="0091075F"/>
    <w:rsid w:val="00912DB7"/>
    <w:rsid w:val="00916D75"/>
    <w:rsid w:val="00916EAB"/>
    <w:rsid w:val="00917920"/>
    <w:rsid w:val="00922ABD"/>
    <w:rsid w:val="00934A85"/>
    <w:rsid w:val="00937EB5"/>
    <w:rsid w:val="00940086"/>
    <w:rsid w:val="0094525B"/>
    <w:rsid w:val="00951037"/>
    <w:rsid w:val="00951847"/>
    <w:rsid w:val="009565A7"/>
    <w:rsid w:val="00960C39"/>
    <w:rsid w:val="009772C1"/>
    <w:rsid w:val="009818DD"/>
    <w:rsid w:val="00985936"/>
    <w:rsid w:val="00986A3A"/>
    <w:rsid w:val="00986E24"/>
    <w:rsid w:val="00997480"/>
    <w:rsid w:val="00997B3E"/>
    <w:rsid w:val="009A1402"/>
    <w:rsid w:val="009A28A4"/>
    <w:rsid w:val="009A3A95"/>
    <w:rsid w:val="009B2533"/>
    <w:rsid w:val="009B6E56"/>
    <w:rsid w:val="009C66A2"/>
    <w:rsid w:val="009D252E"/>
    <w:rsid w:val="009D6841"/>
    <w:rsid w:val="009E5964"/>
    <w:rsid w:val="009F5902"/>
    <w:rsid w:val="00A01F53"/>
    <w:rsid w:val="00A01F85"/>
    <w:rsid w:val="00A04132"/>
    <w:rsid w:val="00A16105"/>
    <w:rsid w:val="00A173E6"/>
    <w:rsid w:val="00A17F93"/>
    <w:rsid w:val="00A31998"/>
    <w:rsid w:val="00A37BF3"/>
    <w:rsid w:val="00A45D4F"/>
    <w:rsid w:val="00A4610A"/>
    <w:rsid w:val="00A4709C"/>
    <w:rsid w:val="00A470DF"/>
    <w:rsid w:val="00A5096E"/>
    <w:rsid w:val="00A52E34"/>
    <w:rsid w:val="00A54C1C"/>
    <w:rsid w:val="00A55A8F"/>
    <w:rsid w:val="00A6539B"/>
    <w:rsid w:val="00A7702E"/>
    <w:rsid w:val="00A77E83"/>
    <w:rsid w:val="00A84DC0"/>
    <w:rsid w:val="00A85217"/>
    <w:rsid w:val="00A8680F"/>
    <w:rsid w:val="00A86AB8"/>
    <w:rsid w:val="00A905C8"/>
    <w:rsid w:val="00A97AE3"/>
    <w:rsid w:val="00AA34B9"/>
    <w:rsid w:val="00AA5334"/>
    <w:rsid w:val="00AA7FEE"/>
    <w:rsid w:val="00AB262F"/>
    <w:rsid w:val="00AB5107"/>
    <w:rsid w:val="00AC12CF"/>
    <w:rsid w:val="00AC5AC7"/>
    <w:rsid w:val="00AD20A8"/>
    <w:rsid w:val="00AE4298"/>
    <w:rsid w:val="00AE6308"/>
    <w:rsid w:val="00AF3201"/>
    <w:rsid w:val="00AF36D2"/>
    <w:rsid w:val="00AF64E7"/>
    <w:rsid w:val="00AF76BF"/>
    <w:rsid w:val="00B02DDA"/>
    <w:rsid w:val="00B0523A"/>
    <w:rsid w:val="00B057C2"/>
    <w:rsid w:val="00B07A93"/>
    <w:rsid w:val="00B07C0B"/>
    <w:rsid w:val="00B1055B"/>
    <w:rsid w:val="00B13711"/>
    <w:rsid w:val="00B13AB2"/>
    <w:rsid w:val="00B20A3C"/>
    <w:rsid w:val="00B26509"/>
    <w:rsid w:val="00B40AC8"/>
    <w:rsid w:val="00B41A81"/>
    <w:rsid w:val="00B41F0C"/>
    <w:rsid w:val="00B4352C"/>
    <w:rsid w:val="00B52102"/>
    <w:rsid w:val="00B53E4A"/>
    <w:rsid w:val="00B5497C"/>
    <w:rsid w:val="00B56F98"/>
    <w:rsid w:val="00B7218F"/>
    <w:rsid w:val="00B74D57"/>
    <w:rsid w:val="00B82998"/>
    <w:rsid w:val="00B82AB1"/>
    <w:rsid w:val="00B86E41"/>
    <w:rsid w:val="00B97531"/>
    <w:rsid w:val="00BA0061"/>
    <w:rsid w:val="00BA3AEC"/>
    <w:rsid w:val="00BA659D"/>
    <w:rsid w:val="00BC05BF"/>
    <w:rsid w:val="00BC3AA4"/>
    <w:rsid w:val="00BC65ED"/>
    <w:rsid w:val="00BD45AC"/>
    <w:rsid w:val="00BD75DE"/>
    <w:rsid w:val="00BE118D"/>
    <w:rsid w:val="00BE15C1"/>
    <w:rsid w:val="00BE2084"/>
    <w:rsid w:val="00BE354E"/>
    <w:rsid w:val="00BE68CB"/>
    <w:rsid w:val="00BF09CD"/>
    <w:rsid w:val="00BF0A16"/>
    <w:rsid w:val="00BF5272"/>
    <w:rsid w:val="00BF72DC"/>
    <w:rsid w:val="00C05700"/>
    <w:rsid w:val="00C112A2"/>
    <w:rsid w:val="00C12677"/>
    <w:rsid w:val="00C13DB5"/>
    <w:rsid w:val="00C162D4"/>
    <w:rsid w:val="00C21358"/>
    <w:rsid w:val="00C232D8"/>
    <w:rsid w:val="00C24A8E"/>
    <w:rsid w:val="00C30B2A"/>
    <w:rsid w:val="00C31547"/>
    <w:rsid w:val="00C42945"/>
    <w:rsid w:val="00C54129"/>
    <w:rsid w:val="00C56445"/>
    <w:rsid w:val="00C70832"/>
    <w:rsid w:val="00C75646"/>
    <w:rsid w:val="00C956BD"/>
    <w:rsid w:val="00CA6BA9"/>
    <w:rsid w:val="00CB22D4"/>
    <w:rsid w:val="00CB450C"/>
    <w:rsid w:val="00CB45D7"/>
    <w:rsid w:val="00CB64CD"/>
    <w:rsid w:val="00CC180E"/>
    <w:rsid w:val="00CC2391"/>
    <w:rsid w:val="00CC6951"/>
    <w:rsid w:val="00CD3A44"/>
    <w:rsid w:val="00CD7FAE"/>
    <w:rsid w:val="00CE38F5"/>
    <w:rsid w:val="00CE396D"/>
    <w:rsid w:val="00CE7995"/>
    <w:rsid w:val="00CF0236"/>
    <w:rsid w:val="00CF35B9"/>
    <w:rsid w:val="00CF4641"/>
    <w:rsid w:val="00CF6D7E"/>
    <w:rsid w:val="00D00C05"/>
    <w:rsid w:val="00D05EDC"/>
    <w:rsid w:val="00D15F5F"/>
    <w:rsid w:val="00D16E0C"/>
    <w:rsid w:val="00D179ED"/>
    <w:rsid w:val="00D224CE"/>
    <w:rsid w:val="00D228DC"/>
    <w:rsid w:val="00D2333E"/>
    <w:rsid w:val="00D24927"/>
    <w:rsid w:val="00D260D8"/>
    <w:rsid w:val="00D30C62"/>
    <w:rsid w:val="00D32E47"/>
    <w:rsid w:val="00D35B7A"/>
    <w:rsid w:val="00D512D7"/>
    <w:rsid w:val="00D544F0"/>
    <w:rsid w:val="00D5789B"/>
    <w:rsid w:val="00D61CCF"/>
    <w:rsid w:val="00D708EF"/>
    <w:rsid w:val="00D70C69"/>
    <w:rsid w:val="00D71B3A"/>
    <w:rsid w:val="00D91BAA"/>
    <w:rsid w:val="00DA229C"/>
    <w:rsid w:val="00DA5EAD"/>
    <w:rsid w:val="00DB115A"/>
    <w:rsid w:val="00DB5C61"/>
    <w:rsid w:val="00DC21BB"/>
    <w:rsid w:val="00DC6F69"/>
    <w:rsid w:val="00DD1235"/>
    <w:rsid w:val="00DD232A"/>
    <w:rsid w:val="00DD3EBC"/>
    <w:rsid w:val="00DD44F4"/>
    <w:rsid w:val="00DD4C7F"/>
    <w:rsid w:val="00DF3217"/>
    <w:rsid w:val="00DF3DB6"/>
    <w:rsid w:val="00E070CB"/>
    <w:rsid w:val="00E1170C"/>
    <w:rsid w:val="00E14EB1"/>
    <w:rsid w:val="00E17F1A"/>
    <w:rsid w:val="00E31FCE"/>
    <w:rsid w:val="00E33749"/>
    <w:rsid w:val="00E33C3F"/>
    <w:rsid w:val="00E34A88"/>
    <w:rsid w:val="00E36973"/>
    <w:rsid w:val="00E412CC"/>
    <w:rsid w:val="00E42474"/>
    <w:rsid w:val="00E4574E"/>
    <w:rsid w:val="00E47CC3"/>
    <w:rsid w:val="00E56F29"/>
    <w:rsid w:val="00E63AFF"/>
    <w:rsid w:val="00E653F8"/>
    <w:rsid w:val="00E66E52"/>
    <w:rsid w:val="00E8347C"/>
    <w:rsid w:val="00E87D60"/>
    <w:rsid w:val="00E930A0"/>
    <w:rsid w:val="00E97C7D"/>
    <w:rsid w:val="00EA55B8"/>
    <w:rsid w:val="00EA6873"/>
    <w:rsid w:val="00EB1402"/>
    <w:rsid w:val="00EB5610"/>
    <w:rsid w:val="00EB5A18"/>
    <w:rsid w:val="00EB5C06"/>
    <w:rsid w:val="00EB7EE9"/>
    <w:rsid w:val="00ED0607"/>
    <w:rsid w:val="00ED400B"/>
    <w:rsid w:val="00EE0D0F"/>
    <w:rsid w:val="00EE1991"/>
    <w:rsid w:val="00EE3EEC"/>
    <w:rsid w:val="00EE5B19"/>
    <w:rsid w:val="00EF1F08"/>
    <w:rsid w:val="00EF29DF"/>
    <w:rsid w:val="00EF5012"/>
    <w:rsid w:val="00F106A9"/>
    <w:rsid w:val="00F11999"/>
    <w:rsid w:val="00F15DC5"/>
    <w:rsid w:val="00F168F3"/>
    <w:rsid w:val="00F21FEC"/>
    <w:rsid w:val="00F31487"/>
    <w:rsid w:val="00F32BF2"/>
    <w:rsid w:val="00F3749C"/>
    <w:rsid w:val="00F418E9"/>
    <w:rsid w:val="00F53389"/>
    <w:rsid w:val="00F628DD"/>
    <w:rsid w:val="00F70DE5"/>
    <w:rsid w:val="00F7265F"/>
    <w:rsid w:val="00F731A3"/>
    <w:rsid w:val="00F74E8E"/>
    <w:rsid w:val="00F74EB1"/>
    <w:rsid w:val="00F74F05"/>
    <w:rsid w:val="00F756C8"/>
    <w:rsid w:val="00F7636D"/>
    <w:rsid w:val="00F91E66"/>
    <w:rsid w:val="00F936D7"/>
    <w:rsid w:val="00F937FD"/>
    <w:rsid w:val="00FA1505"/>
    <w:rsid w:val="00FA24B8"/>
    <w:rsid w:val="00FA4C0A"/>
    <w:rsid w:val="00FB2AE9"/>
    <w:rsid w:val="00FB5755"/>
    <w:rsid w:val="00FB5E2B"/>
    <w:rsid w:val="00FC07EB"/>
    <w:rsid w:val="00FC1157"/>
    <w:rsid w:val="00FC1752"/>
    <w:rsid w:val="00FC189D"/>
    <w:rsid w:val="00FC57D8"/>
    <w:rsid w:val="00FC640D"/>
    <w:rsid w:val="00FD096E"/>
    <w:rsid w:val="00FD1A56"/>
    <w:rsid w:val="00FD49A1"/>
    <w:rsid w:val="00FF2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nhideWhenUsed="0"/>
    <w:lsdException w:name="Title" w:semiHidden="0" w:uiPriority="10" w:unhideWhenUsed="0"/>
    <w:lsdException w:name="Default Paragraph Font" w:uiPriority="1"/>
    <w:lsdException w:name="Body Text" w:uiPriority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8F11D5"/>
    <w:pPr>
      <w:spacing w:after="0"/>
    </w:pPr>
  </w:style>
  <w:style w:type="paragraph" w:styleId="1">
    <w:name w:val="heading 1"/>
    <w:basedOn w:val="a"/>
    <w:next w:val="a"/>
    <w:link w:val="10"/>
    <w:uiPriority w:val="9"/>
    <w:rsid w:val="0018770C"/>
    <w:pPr>
      <w:keepNext/>
      <w:keepLines/>
      <w:spacing w:after="72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rsid w:val="001B3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31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D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D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D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CF6D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CF6D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D7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0C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70CB"/>
  </w:style>
  <w:style w:type="paragraph" w:styleId="a5">
    <w:name w:val="footer"/>
    <w:basedOn w:val="a"/>
    <w:link w:val="a6"/>
    <w:uiPriority w:val="99"/>
    <w:unhideWhenUsed/>
    <w:rsid w:val="00E070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70CB"/>
  </w:style>
  <w:style w:type="table" w:styleId="a7">
    <w:name w:val="Table Grid"/>
    <w:basedOn w:val="a1"/>
    <w:uiPriority w:val="39"/>
    <w:rsid w:val="001A0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2. Основной текст"/>
    <w:basedOn w:val="a"/>
    <w:link w:val="23"/>
    <w:rsid w:val="009772C1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link w:val="15"/>
    <w:autoRedefine/>
    <w:uiPriority w:val="39"/>
    <w:unhideWhenUsed/>
    <w:qFormat/>
    <w:rsid w:val="00986A3A"/>
    <w:pPr>
      <w:tabs>
        <w:tab w:val="right" w:leader="dot" w:pos="9344"/>
      </w:tabs>
      <w:spacing w:line="360" w:lineRule="auto"/>
      <w:jc w:val="both"/>
    </w:pPr>
    <w:rPr>
      <w:rFonts w:ascii="Times New Roman" w:hAnsi="Times New Roman" w:cstheme="minorHAnsi"/>
      <w:bCs/>
      <w:sz w:val="28"/>
      <w:szCs w:val="20"/>
    </w:rPr>
  </w:style>
  <w:style w:type="paragraph" w:styleId="24">
    <w:name w:val="toc 2"/>
    <w:basedOn w:val="13"/>
    <w:next w:val="a"/>
    <w:autoRedefine/>
    <w:uiPriority w:val="39"/>
    <w:unhideWhenUsed/>
    <w:qFormat/>
    <w:rsid w:val="002D3717"/>
    <w:pPr>
      <w:widowControl/>
      <w:numPr>
        <w:ilvl w:val="0"/>
        <w:numId w:val="0"/>
      </w:numPr>
      <w:suppressAutoHyphens w:val="0"/>
      <w:ind w:left="284"/>
    </w:pPr>
    <w:rPr>
      <w:rFonts w:cstheme="minorHAnsi"/>
      <w:b w:val="0"/>
      <w:szCs w:val="20"/>
    </w:rPr>
  </w:style>
  <w:style w:type="character" w:styleId="a8">
    <w:name w:val="annotation reference"/>
    <w:basedOn w:val="a0"/>
    <w:uiPriority w:val="99"/>
    <w:semiHidden/>
    <w:unhideWhenUsed/>
    <w:rsid w:val="00672EE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2EE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2EE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2EE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2EE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2E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72EE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D504D"/>
    <w:rPr>
      <w:rFonts w:ascii="Times New Roman" w:eastAsiaTheme="majorEastAsia" w:hAnsi="Times New Roman" w:cstheme="majorBidi"/>
      <w:bCs/>
      <w:caps/>
      <w:sz w:val="28"/>
      <w:szCs w:val="28"/>
      <w:lang w:eastAsia="ru-RU"/>
    </w:rPr>
  </w:style>
  <w:style w:type="paragraph" w:customStyle="1" w:styleId="12">
    <w:name w:val="1.2. Заголовок раздела"/>
    <w:basedOn w:val="a"/>
    <w:next w:val="22"/>
    <w:link w:val="120"/>
    <w:qFormat/>
    <w:rsid w:val="005F0904"/>
    <w:pPr>
      <w:pageBreakBefore/>
      <w:widowControl w:val="0"/>
      <w:numPr>
        <w:numId w:val="6"/>
      </w:numPr>
      <w:suppressAutoHyphens/>
      <w:spacing w:line="360" w:lineRule="auto"/>
      <w:jc w:val="both"/>
    </w:pPr>
    <w:rPr>
      <w:rFonts w:ascii="Times New Roman" w:hAnsi="Times New Roman"/>
      <w:b/>
      <w:sz w:val="28"/>
    </w:rPr>
  </w:style>
  <w:style w:type="character" w:customStyle="1" w:styleId="120">
    <w:name w:val="1.2. Заголовок раздела Знак"/>
    <w:basedOn w:val="10"/>
    <w:link w:val="12"/>
    <w:rsid w:val="005F0904"/>
    <w:rPr>
      <w:rFonts w:ascii="Times New Roman" w:eastAsiaTheme="majorEastAsia" w:hAnsi="Times New Roman" w:cstheme="majorBidi"/>
      <w:b/>
      <w:bCs w:val="0"/>
      <w:caps w:val="0"/>
      <w:sz w:val="28"/>
      <w:szCs w:val="28"/>
      <w:lang w:eastAsia="ru-RU"/>
    </w:rPr>
  </w:style>
  <w:style w:type="paragraph" w:customStyle="1" w:styleId="13">
    <w:name w:val="1.3. Заголовок подраздела"/>
    <w:basedOn w:val="12"/>
    <w:next w:val="22"/>
    <w:link w:val="130"/>
    <w:qFormat/>
    <w:rsid w:val="00951847"/>
    <w:pPr>
      <w:pageBreakBefore w:val="0"/>
      <w:numPr>
        <w:ilvl w:val="1"/>
      </w:numPr>
    </w:pPr>
    <w:rPr>
      <w:rFonts w:cs="Times New Roman"/>
    </w:rPr>
  </w:style>
  <w:style w:type="paragraph" w:customStyle="1" w:styleId="42">
    <w:name w:val="4.2. Подрисуночная подпись нумерация по разделам"/>
    <w:basedOn w:val="41"/>
    <w:next w:val="22"/>
    <w:rsid w:val="00D91BAA"/>
    <w:pPr>
      <w:numPr>
        <w:ilvl w:val="5"/>
      </w:numPr>
    </w:pPr>
  </w:style>
  <w:style w:type="character" w:customStyle="1" w:styleId="130">
    <w:name w:val="1.3. Заголовок подраздела Знак"/>
    <w:basedOn w:val="a0"/>
    <w:link w:val="13"/>
    <w:rsid w:val="00951847"/>
    <w:rPr>
      <w:rFonts w:ascii="Times New Roman" w:hAnsi="Times New Roman" w:cs="Times New Roman"/>
      <w:b/>
      <w:sz w:val="28"/>
    </w:rPr>
  </w:style>
  <w:style w:type="paragraph" w:customStyle="1" w:styleId="311">
    <w:name w:val="3.1.1. Название продолжения таблицы нумерация сквозная"/>
    <w:basedOn w:val="31"/>
    <w:next w:val="22"/>
    <w:rsid w:val="000E736B"/>
    <w:pPr>
      <w:pageBreakBefore/>
      <w:numPr>
        <w:ilvl w:val="7"/>
      </w:numPr>
    </w:pPr>
  </w:style>
  <w:style w:type="paragraph" w:customStyle="1" w:styleId="321">
    <w:name w:val="3.2.1. Название продолжения таблицы нумерация по разделам"/>
    <w:basedOn w:val="32"/>
    <w:next w:val="22"/>
    <w:rsid w:val="000E736B"/>
    <w:pPr>
      <w:pageBreakBefore/>
      <w:widowControl w:val="0"/>
      <w:numPr>
        <w:ilvl w:val="8"/>
      </w:numPr>
    </w:pPr>
  </w:style>
  <w:style w:type="paragraph" w:customStyle="1" w:styleId="7">
    <w:name w:val="7. Нумерация списка использованных источников"/>
    <w:basedOn w:val="af"/>
    <w:link w:val="72"/>
    <w:qFormat/>
    <w:rsid w:val="00986A3A"/>
    <w:pPr>
      <w:widowControl w:val="0"/>
      <w:numPr>
        <w:numId w:val="2"/>
      </w:numPr>
      <w:autoSpaceDE w:val="0"/>
      <w:autoSpaceDN w:val="0"/>
      <w:adjustRightInd w:val="0"/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6214">
    <w:name w:val="6.2. Текст Листинга кода 14 пт"/>
    <w:basedOn w:val="6112"/>
    <w:rsid w:val="002E5600"/>
    <w:rPr>
      <w:sz w:val="28"/>
    </w:rPr>
  </w:style>
  <w:style w:type="paragraph" w:customStyle="1" w:styleId="110">
    <w:name w:val="1.1. Заголовок структурного элемента"/>
    <w:basedOn w:val="22"/>
    <w:next w:val="22"/>
    <w:link w:val="111"/>
    <w:qFormat/>
    <w:rsid w:val="002D3717"/>
    <w:pPr>
      <w:pageBreakBefore/>
      <w:widowControl w:val="0"/>
      <w:ind w:firstLine="0"/>
      <w:jc w:val="center"/>
    </w:pPr>
    <w:rPr>
      <w:b/>
      <w:caps/>
    </w:rPr>
  </w:style>
  <w:style w:type="character" w:customStyle="1" w:styleId="72">
    <w:name w:val="7. Нумерация списка использованных источников Знак"/>
    <w:basedOn w:val="a0"/>
    <w:link w:val="7"/>
    <w:rsid w:val="00986A3A"/>
    <w:rPr>
      <w:rFonts w:ascii="Times New Roman" w:hAnsi="Times New Roman" w:cs="Times New Roman"/>
      <w:sz w:val="28"/>
      <w:szCs w:val="28"/>
    </w:rPr>
  </w:style>
  <w:style w:type="paragraph" w:customStyle="1" w:styleId="14">
    <w:name w:val="1.4. Заголовок пункта"/>
    <w:basedOn w:val="13"/>
    <w:next w:val="22"/>
    <w:link w:val="140"/>
    <w:qFormat/>
    <w:rsid w:val="005F0904"/>
    <w:pPr>
      <w:numPr>
        <w:ilvl w:val="2"/>
      </w:numPr>
    </w:pPr>
  </w:style>
  <w:style w:type="character" w:customStyle="1" w:styleId="111">
    <w:name w:val="1.1. Заголовок структурного элемента Знак"/>
    <w:basedOn w:val="120"/>
    <w:link w:val="110"/>
    <w:rsid w:val="002D3717"/>
    <w:rPr>
      <w:rFonts w:ascii="Times New Roman" w:eastAsia="Times New Roman" w:hAnsi="Times New Roman" w:cs="Times New Roman"/>
      <w:b/>
      <w:bCs w:val="0"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31D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140">
    <w:name w:val="1.4. Заголовок пункта Знак"/>
    <w:basedOn w:val="a0"/>
    <w:link w:val="14"/>
    <w:rsid w:val="005F0904"/>
    <w:rPr>
      <w:rFonts w:ascii="Times New Roman" w:hAnsi="Times New Roman" w:cs="Times New Roman"/>
      <w:b/>
      <w:sz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1B31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0">
    <w:name w:val="Placeholder Text"/>
    <w:basedOn w:val="a0"/>
    <w:uiPriority w:val="99"/>
    <w:semiHidden/>
    <w:rsid w:val="00083A0A"/>
    <w:rPr>
      <w:color w:val="808080"/>
    </w:rPr>
  </w:style>
  <w:style w:type="paragraph" w:customStyle="1" w:styleId="43">
    <w:name w:val="4. Рисунок"/>
    <w:basedOn w:val="a"/>
    <w:next w:val="41"/>
    <w:rsid w:val="002B43EC"/>
    <w:pPr>
      <w:keepNext/>
      <w:widowControl w:val="0"/>
      <w:spacing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ody Text"/>
    <w:basedOn w:val="a"/>
    <w:link w:val="af1"/>
    <w:semiHidden/>
    <w:unhideWhenUsed/>
    <w:qFormat/>
    <w:rsid w:val="00881391"/>
    <w:pPr>
      <w:spacing w:after="120"/>
    </w:pPr>
  </w:style>
  <w:style w:type="character" w:customStyle="1" w:styleId="23">
    <w:name w:val="2. Основной текст Знак"/>
    <w:basedOn w:val="a0"/>
    <w:link w:val="22"/>
    <w:rsid w:val="009772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2">
    <w:name w:val="3.2. Название таблицы нумерация по разделам"/>
    <w:basedOn w:val="31"/>
    <w:rsid w:val="000E736B"/>
    <w:pPr>
      <w:numPr>
        <w:ilvl w:val="4"/>
      </w:numPr>
      <w:suppressAutoHyphens/>
    </w:pPr>
  </w:style>
  <w:style w:type="character" w:customStyle="1" w:styleId="16">
    <w:name w:val="Неразрешенное упоминание1"/>
    <w:basedOn w:val="a0"/>
    <w:uiPriority w:val="99"/>
    <w:semiHidden/>
    <w:unhideWhenUsed/>
    <w:rsid w:val="00FA24B8"/>
    <w:rPr>
      <w:color w:val="605E5C"/>
      <w:shd w:val="clear" w:color="auto" w:fill="E1DFDD"/>
    </w:rPr>
  </w:style>
  <w:style w:type="paragraph" w:customStyle="1" w:styleId="53">
    <w:name w:val="5.3. Списки штриховой"/>
    <w:basedOn w:val="22"/>
    <w:rsid w:val="00901ABC"/>
    <w:pPr>
      <w:numPr>
        <w:numId w:val="3"/>
      </w:numPr>
      <w:ind w:left="0" w:firstLine="709"/>
    </w:pPr>
  </w:style>
  <w:style w:type="paragraph" w:customStyle="1" w:styleId="51">
    <w:name w:val="5.1. Списки буквенный"/>
    <w:basedOn w:val="53"/>
    <w:rsid w:val="00C31547"/>
    <w:pPr>
      <w:numPr>
        <w:numId w:val="4"/>
      </w:numPr>
      <w:ind w:left="0" w:firstLine="709"/>
    </w:pPr>
  </w:style>
  <w:style w:type="paragraph" w:customStyle="1" w:styleId="52">
    <w:name w:val="5.2. Списки цифровой"/>
    <w:basedOn w:val="53"/>
    <w:rsid w:val="0047523D"/>
    <w:pPr>
      <w:numPr>
        <w:numId w:val="5"/>
      </w:numPr>
      <w:ind w:left="0" w:firstLine="709"/>
    </w:pPr>
  </w:style>
  <w:style w:type="character" w:customStyle="1" w:styleId="af1">
    <w:name w:val="Основной текст Знак"/>
    <w:basedOn w:val="a0"/>
    <w:link w:val="af"/>
    <w:semiHidden/>
    <w:rsid w:val="00881391"/>
  </w:style>
  <w:style w:type="paragraph" w:customStyle="1" w:styleId="41">
    <w:name w:val="4.1. Подрисуночная подпись нумерация сквозная"/>
    <w:basedOn w:val="22"/>
    <w:next w:val="22"/>
    <w:rsid w:val="00DF3DB6"/>
    <w:pPr>
      <w:numPr>
        <w:ilvl w:val="6"/>
        <w:numId w:val="6"/>
      </w:numPr>
      <w:ind w:firstLine="0"/>
      <w:jc w:val="center"/>
    </w:pPr>
  </w:style>
  <w:style w:type="character" w:customStyle="1" w:styleId="81">
    <w:name w:val="Заголовок 8 Знак"/>
    <w:basedOn w:val="a0"/>
    <w:link w:val="80"/>
    <w:uiPriority w:val="9"/>
    <w:semiHidden/>
    <w:rsid w:val="00CF6D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1">
    <w:name w:val="Заголовок 7 Знак"/>
    <w:basedOn w:val="a0"/>
    <w:link w:val="70"/>
    <w:uiPriority w:val="9"/>
    <w:semiHidden/>
    <w:rsid w:val="00CF6D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CF6D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60">
    <w:name w:val="Заголовок 6 Знак"/>
    <w:basedOn w:val="a0"/>
    <w:link w:val="6"/>
    <w:uiPriority w:val="9"/>
    <w:semiHidden/>
    <w:rsid w:val="00CF6D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CF6D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CF6D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2">
    <w:name w:val="Normal (Web)"/>
    <w:basedOn w:val="a"/>
    <w:uiPriority w:val="99"/>
    <w:semiHidden/>
    <w:unhideWhenUsed/>
    <w:rsid w:val="008D6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112">
    <w:name w:val="6.1. Текст Листинга кода 12 пт"/>
    <w:basedOn w:val="a"/>
    <w:link w:val="61120"/>
    <w:qFormat/>
    <w:rsid w:val="00D15F5F"/>
    <w:pPr>
      <w:spacing w:line="360" w:lineRule="auto"/>
      <w:jc w:val="both"/>
    </w:pPr>
    <w:rPr>
      <w:rFonts w:ascii="Courier New" w:hAnsi="Courier New"/>
      <w:sz w:val="24"/>
    </w:rPr>
  </w:style>
  <w:style w:type="character" w:customStyle="1" w:styleId="61120">
    <w:name w:val="6.1. Текст Листинга кода 12 пт Знак"/>
    <w:basedOn w:val="a0"/>
    <w:link w:val="6112"/>
    <w:rsid w:val="00D15F5F"/>
    <w:rPr>
      <w:rFonts w:ascii="Courier New" w:hAnsi="Courier New"/>
      <w:sz w:val="24"/>
    </w:rPr>
  </w:style>
  <w:style w:type="paragraph" w:customStyle="1" w:styleId="31">
    <w:name w:val="3.1. Название таблицы нумерация сквозная"/>
    <w:basedOn w:val="a"/>
    <w:rsid w:val="00986A3A"/>
    <w:pPr>
      <w:keepNext/>
      <w:numPr>
        <w:ilvl w:val="3"/>
        <w:numId w:val="6"/>
      </w:num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TOC Heading"/>
    <w:basedOn w:val="22"/>
    <w:next w:val="a"/>
    <w:uiPriority w:val="39"/>
    <w:unhideWhenUsed/>
    <w:qFormat/>
    <w:rsid w:val="00DD232A"/>
    <w:pPr>
      <w:ind w:firstLine="0"/>
      <w:jc w:val="center"/>
    </w:pPr>
    <w:rPr>
      <w:b/>
      <w:bCs/>
      <w:caps/>
      <w:szCs w:val="32"/>
    </w:rPr>
  </w:style>
  <w:style w:type="paragraph" w:styleId="33">
    <w:name w:val="toc 3"/>
    <w:basedOn w:val="a"/>
    <w:next w:val="a"/>
    <w:autoRedefine/>
    <w:uiPriority w:val="39"/>
    <w:unhideWhenUsed/>
    <w:qFormat/>
    <w:rsid w:val="002D3717"/>
    <w:pPr>
      <w:widowControl w:val="0"/>
      <w:tabs>
        <w:tab w:val="right" w:leader="dot" w:pos="9344"/>
      </w:tabs>
      <w:spacing w:line="360" w:lineRule="auto"/>
      <w:ind w:left="567"/>
      <w:jc w:val="both"/>
    </w:pPr>
    <w:rPr>
      <w:rFonts w:ascii="Times New Roman" w:hAnsi="Times New Roman" w:cstheme="minorHAnsi"/>
      <w:iCs/>
      <w:sz w:val="28"/>
      <w:szCs w:val="20"/>
    </w:rPr>
  </w:style>
  <w:style w:type="character" w:customStyle="1" w:styleId="15">
    <w:name w:val="Оглавление 1 Знак"/>
    <w:basedOn w:val="a0"/>
    <w:link w:val="11"/>
    <w:uiPriority w:val="39"/>
    <w:rsid w:val="00986A3A"/>
    <w:rPr>
      <w:rFonts w:ascii="Times New Roman" w:hAnsi="Times New Roman" w:cstheme="minorHAnsi"/>
      <w:bCs/>
      <w:sz w:val="28"/>
      <w:szCs w:val="20"/>
    </w:rPr>
  </w:style>
  <w:style w:type="paragraph" w:customStyle="1" w:styleId="33112">
    <w:name w:val="3.3.1. Текст шапки таблицы 12 пт"/>
    <w:basedOn w:val="22"/>
    <w:rsid w:val="003E6AEF"/>
    <w:pPr>
      <w:spacing w:line="240" w:lineRule="auto"/>
      <w:ind w:firstLine="0"/>
      <w:jc w:val="center"/>
    </w:pPr>
    <w:rPr>
      <w:sz w:val="24"/>
    </w:rPr>
  </w:style>
  <w:style w:type="paragraph" w:customStyle="1" w:styleId="33214">
    <w:name w:val="3.3.2. Текст шапки таблицы 14 пт"/>
    <w:basedOn w:val="33112"/>
    <w:rsid w:val="003E6AEF"/>
    <w:rPr>
      <w:sz w:val="28"/>
    </w:rPr>
  </w:style>
  <w:style w:type="paragraph" w:customStyle="1" w:styleId="341112">
    <w:name w:val="3.4.1. Боковик таблицы (без 1 ячейки) 12 пт"/>
    <w:basedOn w:val="33112"/>
    <w:rsid w:val="003E6AEF"/>
    <w:pPr>
      <w:jc w:val="left"/>
    </w:pPr>
  </w:style>
  <w:style w:type="paragraph" w:customStyle="1" w:styleId="342114">
    <w:name w:val="3.4.2. Боковик таблицы (без 1 ячейки) 14 пт"/>
    <w:basedOn w:val="341112"/>
    <w:rsid w:val="003E6AEF"/>
    <w:rPr>
      <w:sz w:val="28"/>
    </w:rPr>
  </w:style>
  <w:style w:type="paragraph" w:customStyle="1" w:styleId="35112">
    <w:name w:val="3.5.1. Текст таблицы 12 пт"/>
    <w:basedOn w:val="22"/>
    <w:rsid w:val="003E6AEF"/>
    <w:pPr>
      <w:spacing w:line="240" w:lineRule="auto"/>
      <w:ind w:firstLine="0"/>
      <w:jc w:val="center"/>
    </w:pPr>
    <w:rPr>
      <w:sz w:val="24"/>
    </w:rPr>
  </w:style>
  <w:style w:type="paragraph" w:customStyle="1" w:styleId="35214">
    <w:name w:val="3.5.2. Текст таблицы 14 пт"/>
    <w:basedOn w:val="35112"/>
    <w:rsid w:val="003E6AEF"/>
    <w:rPr>
      <w:sz w:val="28"/>
    </w:rPr>
  </w:style>
  <w:style w:type="character" w:styleId="af4">
    <w:name w:val="Hyperlink"/>
    <w:basedOn w:val="a0"/>
    <w:uiPriority w:val="99"/>
    <w:unhideWhenUsed/>
    <w:rsid w:val="00986A3A"/>
    <w:rPr>
      <w:color w:val="0563C1" w:themeColor="hyperlink"/>
      <w:u w:val="single"/>
    </w:rPr>
  </w:style>
  <w:style w:type="paragraph" w:customStyle="1" w:styleId="8">
    <w:name w:val="8. Название приложения"/>
    <w:basedOn w:val="110"/>
    <w:autoRedefine/>
    <w:rsid w:val="00986E24"/>
    <w:pPr>
      <w:pageBreakBefore w:val="0"/>
      <w:numPr>
        <w:numId w:val="11"/>
      </w:numPr>
    </w:pPr>
    <w:rPr>
      <w:caps w:val="0"/>
      <w:lang w:val="en-US"/>
    </w:rPr>
  </w:style>
  <w:style w:type="paragraph" w:styleId="44">
    <w:name w:val="toc 4"/>
    <w:basedOn w:val="a"/>
    <w:next w:val="a"/>
    <w:autoRedefine/>
    <w:uiPriority w:val="39"/>
    <w:semiHidden/>
    <w:unhideWhenUsed/>
    <w:rsid w:val="000D2767"/>
    <w:pPr>
      <w:spacing w:after="100"/>
      <w:ind w:left="660"/>
    </w:pPr>
  </w:style>
  <w:style w:type="paragraph" w:styleId="2">
    <w:name w:val="Quote"/>
    <w:basedOn w:val="a"/>
    <w:next w:val="a"/>
    <w:link w:val="25"/>
    <w:uiPriority w:val="29"/>
    <w:rsid w:val="000D2767"/>
    <w:pPr>
      <w:numPr>
        <w:numId w:val="9"/>
      </w:numPr>
      <w:spacing w:before="200" w:after="160"/>
      <w:ind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"/>
    <w:uiPriority w:val="29"/>
    <w:rsid w:val="000D2767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tany_\Desktop\project\6%20&#1089;&#1077;&#1084;&#1077;&#1089;&#1090;&#1088;\3&#1050;&#1058;\&#1064;&#1072;&#1073;&#1083;&#1086;&#1085;%20&#1086;&#1090;&#1095;&#1077;&#1090;&#1072;%20&#1086;&#1090;%20&#1082;&#1086;&#1084;&#1072;&#1085;&#1076;&#1099;%20&#1055;&#1088;&#1086;&#1077;&#1082;&#1090;&#1085;&#1086;&#1075;&#1086;%20&#1087;&#1088;&#1072;&#1082;&#1090;&#1080;&#1082;&#1091;&#1084;&#1072;\&#1064;&#1072;&#1073;&#1083;&#1086;&#1085;%20&#1086;&#1090;&#1095;&#1077;&#1090;&#1072;%20&#1086;&#1090;%20&#1082;&#1086;&#1084;&#1072;&#1085;&#1076;&#1099;%20&#1055;&#1088;&#1086;&#1077;&#1082;&#1090;&#1085;&#1086;&#1075;&#1086;%20&#1087;&#1088;&#1072;&#1082;&#1090;&#1080;&#1082;&#1091;&#1084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17F6-7A13-4E63-891C-78AC0B52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 от команды Проектного практикума.dotx</Template>
  <TotalTime>227</TotalTime>
  <Pages>14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RusAk Warez Team</Company>
  <LinksUpToDate>false</LinksUpToDate>
  <CharactersWithSpaces>15017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</dc:creator>
  <cp:lastModifiedBy>NON</cp:lastModifiedBy>
  <cp:revision>1</cp:revision>
  <dcterms:created xsi:type="dcterms:W3CDTF">2025-05-26T23:34:00Z</dcterms:created>
  <dcterms:modified xsi:type="dcterms:W3CDTF">2025-05-27T03:27:00Z</dcterms:modified>
</cp:coreProperties>
</file>